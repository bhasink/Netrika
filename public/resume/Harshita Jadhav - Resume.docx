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F5D5968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4C9E646" w14:textId="1AEAA850" w:rsidR="00692703" w:rsidRPr="00CF1A49" w:rsidRDefault="00C450FD" w:rsidP="00913946">
            <w:pPr>
              <w:pStyle w:val="Title"/>
            </w:pPr>
            <w:r>
              <w:t>harshita</w:t>
            </w:r>
            <w:r w:rsidR="00C9207B">
              <w:t xml:space="preserve"> c.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jadhav</w:t>
            </w:r>
          </w:p>
          <w:p w14:paraId="6093FDB2" w14:textId="77777777" w:rsidR="00692703" w:rsidRPr="00CF1A49" w:rsidRDefault="00C450FD" w:rsidP="00913946">
            <w:pPr>
              <w:pStyle w:val="ContactInfo"/>
              <w:contextualSpacing w:val="0"/>
            </w:pPr>
            <w:r>
              <w:t>Nashik, Maharashtra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8EDDCF5C452943B1941ECEC00F492DC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+91 8530581942</w:t>
            </w:r>
          </w:p>
          <w:p w14:paraId="28786F94" w14:textId="25F61735" w:rsidR="00692703" w:rsidRPr="00CF1A49" w:rsidRDefault="00C9207B" w:rsidP="00913946">
            <w:pPr>
              <w:pStyle w:val="ContactInfoEmphasis"/>
              <w:contextualSpacing w:val="0"/>
            </w:pPr>
            <w:r>
              <w:t>n</w:t>
            </w:r>
            <w:r w:rsidR="00C450FD">
              <w:t>ilharshita174@gmail.com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A7E2110244DE491DBCF42E5D49D512E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 w:rsidR="00C450FD" w:rsidRPr="00550C68">
                <w:rPr>
                  <w:color w:val="0000FF"/>
                  <w:u w:val="single"/>
                </w:rPr>
                <w:t>https://www.linkedin.com/in/harshita-c-jadhav-7a7454163/</w:t>
              </w:r>
            </w:hyperlink>
            <w:r w:rsidR="00692703" w:rsidRPr="00550C68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64EC82FACD154D39B38A3B89E1D7885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550C68">
                  <w:t>·</w:t>
                </w:r>
              </w:sdtContent>
            </w:sdt>
            <w:r w:rsidR="00692703" w:rsidRPr="00550C68">
              <w:t xml:space="preserve"> </w:t>
            </w:r>
            <w:hyperlink r:id="rId9" w:history="1">
              <w:r w:rsidR="00C450FD" w:rsidRPr="00C9207B">
                <w:rPr>
                  <w:rStyle w:val="Hyperlink"/>
                </w:rPr>
                <w:t>www.harshitasblog.com</w:t>
              </w:r>
            </w:hyperlink>
          </w:p>
        </w:tc>
      </w:tr>
      <w:tr w:rsidR="009571D8" w:rsidRPr="00FB25FA" w14:paraId="2E438153" w14:textId="77777777" w:rsidTr="00692703">
        <w:tc>
          <w:tcPr>
            <w:tcW w:w="9360" w:type="dxa"/>
            <w:tcMar>
              <w:top w:w="432" w:type="dxa"/>
            </w:tcMar>
          </w:tcPr>
          <w:p w14:paraId="2B3BC00D" w14:textId="403467F1" w:rsidR="001755A8" w:rsidRPr="00A670D2" w:rsidRDefault="00F051E1" w:rsidP="00913946">
            <w:pPr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670D2">
              <w:rPr>
                <w:b/>
                <w:bCs/>
                <w:color w:val="000000" w:themeColor="text1"/>
                <w:sz w:val="24"/>
                <w:szCs w:val="24"/>
              </w:rPr>
              <w:t>Myself Harshita C. Jadhav from Nashik city.</w:t>
            </w:r>
            <w:r w:rsidR="0083515B" w:rsidRPr="00A670D2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A670D2">
              <w:rPr>
                <w:b/>
                <w:bCs/>
                <w:color w:val="000000" w:themeColor="text1"/>
                <w:sz w:val="24"/>
                <w:szCs w:val="24"/>
              </w:rPr>
              <w:t>I have completed my graduation in B</w:t>
            </w:r>
            <w:r w:rsidR="0083515B" w:rsidRPr="00A670D2">
              <w:rPr>
                <w:b/>
                <w:bCs/>
                <w:color w:val="000000" w:themeColor="text1"/>
                <w:sz w:val="24"/>
                <w:szCs w:val="24"/>
              </w:rPr>
              <w:t>.</w:t>
            </w:r>
            <w:r w:rsidRPr="00A670D2">
              <w:rPr>
                <w:b/>
                <w:bCs/>
                <w:color w:val="000000" w:themeColor="text1"/>
                <w:sz w:val="24"/>
                <w:szCs w:val="24"/>
              </w:rPr>
              <w:t>sc (Comp. Sci)</w:t>
            </w:r>
            <w:r w:rsidR="0083515B" w:rsidRPr="00A670D2">
              <w:rPr>
                <w:b/>
                <w:bCs/>
                <w:color w:val="000000" w:themeColor="text1"/>
                <w:sz w:val="24"/>
                <w:szCs w:val="24"/>
              </w:rPr>
              <w:t xml:space="preserve">. Also, I have completed some cyber security certifications from ASCL. I am enthusiastic, hardworking and interested to work in cyber security domain. </w:t>
            </w:r>
            <w:r w:rsidR="00A325E9" w:rsidRPr="00A670D2">
              <w:rPr>
                <w:b/>
                <w:bCs/>
                <w:color w:val="000000" w:themeColor="text1"/>
                <w:sz w:val="24"/>
                <w:szCs w:val="24"/>
              </w:rPr>
              <w:t xml:space="preserve">I have </w:t>
            </w:r>
            <w:r w:rsidR="00374194" w:rsidRPr="00A670D2">
              <w:rPr>
                <w:b/>
                <w:bCs/>
                <w:color w:val="000000" w:themeColor="text1"/>
                <w:sz w:val="24"/>
                <w:szCs w:val="24"/>
              </w:rPr>
              <w:t>3 years</w:t>
            </w:r>
            <w:r w:rsidR="00A325E9" w:rsidRPr="00A670D2">
              <w:rPr>
                <w:b/>
                <w:bCs/>
                <w:color w:val="000000" w:themeColor="text1"/>
                <w:sz w:val="24"/>
                <w:szCs w:val="24"/>
              </w:rPr>
              <w:t>’ experience in cyber security domain as cyber volunteer, intern as well as cyber security trainer</w:t>
            </w:r>
            <w:r w:rsidR="001B2F7B" w:rsidRPr="00A670D2">
              <w:rPr>
                <w:b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EC51561" w14:textId="6C8B2569" w:rsidR="004E01EB" w:rsidRPr="00A670D2" w:rsidRDefault="00C9207B" w:rsidP="004E01EB">
      <w:pPr>
        <w:pStyle w:val="Heading1"/>
        <w:rPr>
          <w:color w:val="000000" w:themeColor="text1"/>
        </w:rPr>
      </w:pPr>
      <w:r w:rsidRPr="00A670D2">
        <w:rPr>
          <w:color w:val="000000" w:themeColor="text1"/>
        </w:rPr>
        <w:t>certifications</w:t>
      </w:r>
    </w:p>
    <w:p w14:paraId="439F6823" w14:textId="0AF100FD" w:rsidR="00C9207B" w:rsidRPr="00A670D2" w:rsidRDefault="00C9207B" w:rsidP="00C9207B">
      <w:pPr>
        <w:pStyle w:val="Heading1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4"/>
          <w:szCs w:val="28"/>
        </w:rPr>
      </w:pPr>
      <w:r w:rsidRPr="00A670D2">
        <w:rPr>
          <w:rFonts w:asciiTheme="minorHAnsi" w:hAnsiTheme="minorHAnsi" w:cstheme="minorHAnsi"/>
          <w:color w:val="000000" w:themeColor="text1"/>
          <w:sz w:val="24"/>
          <w:szCs w:val="28"/>
        </w:rPr>
        <w:t>central vigilance commision</w:t>
      </w:r>
    </w:p>
    <w:p w14:paraId="5ABF925F" w14:textId="7CAD257D" w:rsidR="00C9207B" w:rsidRPr="00A670D2" w:rsidRDefault="00C9207B" w:rsidP="00C9207B">
      <w:pPr>
        <w:pStyle w:val="Heading1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4"/>
          <w:szCs w:val="28"/>
        </w:rPr>
      </w:pPr>
      <w:r w:rsidRPr="00A670D2">
        <w:rPr>
          <w:rFonts w:asciiTheme="minorHAnsi" w:hAnsiTheme="minorHAnsi" w:cstheme="minorHAnsi"/>
          <w:color w:val="000000" w:themeColor="text1"/>
          <w:sz w:val="24"/>
          <w:szCs w:val="28"/>
        </w:rPr>
        <w:t>National conference on recent trends in cyber fraud investigation and forensics</w:t>
      </w:r>
    </w:p>
    <w:p w14:paraId="198433CF" w14:textId="051CFA43" w:rsidR="00C9207B" w:rsidRPr="00A670D2" w:rsidRDefault="00C9207B" w:rsidP="00C9207B">
      <w:pPr>
        <w:pStyle w:val="Heading1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4"/>
          <w:szCs w:val="28"/>
        </w:rPr>
      </w:pPr>
      <w:r w:rsidRPr="00A670D2">
        <w:rPr>
          <w:rFonts w:asciiTheme="minorHAnsi" w:hAnsiTheme="minorHAnsi" w:cstheme="minorHAnsi"/>
          <w:color w:val="000000" w:themeColor="text1"/>
          <w:sz w:val="24"/>
          <w:szCs w:val="28"/>
        </w:rPr>
        <w:t>diploma in cyber law (asian school of cyber laws)</w:t>
      </w:r>
    </w:p>
    <w:p w14:paraId="43B98C98" w14:textId="16E4E747" w:rsidR="00C9207B" w:rsidRPr="00A670D2" w:rsidRDefault="00C9207B" w:rsidP="00C9207B">
      <w:pPr>
        <w:pStyle w:val="Heading1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4"/>
          <w:szCs w:val="28"/>
        </w:rPr>
      </w:pPr>
      <w:r w:rsidRPr="00A670D2">
        <w:rPr>
          <w:rFonts w:asciiTheme="minorHAnsi" w:hAnsiTheme="minorHAnsi" w:cstheme="minorHAnsi"/>
          <w:color w:val="000000" w:themeColor="text1"/>
          <w:sz w:val="24"/>
          <w:szCs w:val="28"/>
        </w:rPr>
        <w:t>international e-commerce law (asian school of cyber laws)</w:t>
      </w:r>
    </w:p>
    <w:p w14:paraId="2A1F9F2C" w14:textId="5A1602D3" w:rsidR="00C9207B" w:rsidRPr="00A670D2" w:rsidRDefault="00C9207B" w:rsidP="00C9207B">
      <w:pPr>
        <w:pStyle w:val="Heading1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4"/>
          <w:szCs w:val="28"/>
        </w:rPr>
      </w:pPr>
      <w:r w:rsidRPr="00A670D2">
        <w:rPr>
          <w:rFonts w:asciiTheme="minorHAnsi" w:hAnsiTheme="minorHAnsi" w:cstheme="minorHAnsi"/>
          <w:color w:val="000000" w:themeColor="text1"/>
          <w:sz w:val="24"/>
          <w:szCs w:val="28"/>
        </w:rPr>
        <w:t>program in internet crime investigation (asian school</w:t>
      </w:r>
      <w:r w:rsidR="00D74112" w:rsidRPr="00A670D2">
        <w:rPr>
          <w:rFonts w:asciiTheme="minorHAnsi" w:hAnsiTheme="minorHAnsi" w:cstheme="minorHAnsi"/>
          <w:color w:val="000000" w:themeColor="text1"/>
          <w:sz w:val="24"/>
          <w:szCs w:val="28"/>
        </w:rPr>
        <w:t xml:space="preserve"> of cyber laws)</w:t>
      </w:r>
    </w:p>
    <w:p w14:paraId="1977315F" w14:textId="777AA412" w:rsidR="00D74112" w:rsidRPr="00A670D2" w:rsidRDefault="00D74112" w:rsidP="00C9207B">
      <w:pPr>
        <w:pStyle w:val="Heading1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4"/>
          <w:szCs w:val="28"/>
        </w:rPr>
      </w:pPr>
      <w:r w:rsidRPr="00A670D2">
        <w:rPr>
          <w:rFonts w:asciiTheme="minorHAnsi" w:hAnsiTheme="minorHAnsi" w:cstheme="minorHAnsi"/>
          <w:color w:val="000000" w:themeColor="text1"/>
          <w:sz w:val="24"/>
          <w:szCs w:val="28"/>
        </w:rPr>
        <w:t>cyber crime prosecution and defence (asian school of cyber laws)</w:t>
      </w:r>
    </w:p>
    <w:p w14:paraId="36F54CF6" w14:textId="1E95F158" w:rsidR="00D74112" w:rsidRPr="00A670D2" w:rsidRDefault="00D74112" w:rsidP="00C9207B">
      <w:pPr>
        <w:pStyle w:val="Heading1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4"/>
          <w:szCs w:val="28"/>
        </w:rPr>
      </w:pPr>
      <w:r w:rsidRPr="00A670D2">
        <w:rPr>
          <w:rFonts w:asciiTheme="minorHAnsi" w:hAnsiTheme="minorHAnsi" w:cstheme="minorHAnsi"/>
          <w:color w:val="000000" w:themeColor="text1"/>
          <w:sz w:val="24"/>
          <w:szCs w:val="28"/>
        </w:rPr>
        <w:t>digital evidence specialist (asian school of cyber laws)</w:t>
      </w:r>
    </w:p>
    <w:p w14:paraId="79587C6E" w14:textId="77777777" w:rsidR="00D74112" w:rsidRPr="00A670D2" w:rsidRDefault="00D74112" w:rsidP="00D74112">
      <w:pPr>
        <w:pStyle w:val="Heading1"/>
        <w:ind w:left="720"/>
        <w:rPr>
          <w:color w:val="000000" w:themeColor="text1"/>
        </w:rPr>
      </w:pPr>
    </w:p>
    <w:sdt>
      <w:sdtPr>
        <w:alias w:val="Education:"/>
        <w:tag w:val="Education:"/>
        <w:id w:val="-1908763273"/>
        <w:placeholder>
          <w:docPart w:val="F3523B35B4E6413D84947BC7F2906B90"/>
        </w:placeholder>
        <w:temporary/>
        <w:showingPlcHdr/>
        <w15:appearance w15:val="hidden"/>
      </w:sdtPr>
      <w:sdtEndPr/>
      <w:sdtContent>
        <w:p w14:paraId="2D3E27E7" w14:textId="312716B8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8C2D276" w14:textId="77777777" w:rsidTr="00D66A52">
        <w:tc>
          <w:tcPr>
            <w:tcW w:w="9355" w:type="dxa"/>
          </w:tcPr>
          <w:p w14:paraId="0681D6FC" w14:textId="4F5C1526" w:rsidR="001D0BF1" w:rsidRDefault="00D74112" w:rsidP="001D0BF1">
            <w:pPr>
              <w:pStyle w:val="Heading2"/>
              <w:contextualSpacing w:val="0"/>
              <w:outlineLvl w:val="1"/>
            </w:pPr>
            <w:r>
              <w:t>JUNE 2013</w:t>
            </w:r>
          </w:p>
          <w:p w14:paraId="6A39408F" w14:textId="316EA948" w:rsidR="00D74112" w:rsidRPr="00CF1A49" w:rsidRDefault="00D74112" w:rsidP="001D0BF1">
            <w:pPr>
              <w:pStyle w:val="Heading2"/>
              <w:contextualSpacing w:val="0"/>
              <w:outlineLvl w:val="1"/>
            </w:pPr>
            <w:r>
              <w:t>D.S. KOTHARI KANYA SCHOOL</w:t>
            </w:r>
          </w:p>
          <w:p w14:paraId="3E212630" w14:textId="26379E5F" w:rsidR="007538DC" w:rsidRPr="005E6E02" w:rsidRDefault="00D74112" w:rsidP="007538DC">
            <w:pPr>
              <w:contextualSpacing w:val="0"/>
              <w:rPr>
                <w:b/>
                <w:bCs/>
              </w:rPr>
            </w:pPr>
            <w:r w:rsidRPr="00A670D2">
              <w:rPr>
                <w:b/>
                <w:bCs/>
                <w:color w:val="000000" w:themeColor="text1"/>
                <w:sz w:val="28"/>
                <w:szCs w:val="28"/>
              </w:rPr>
              <w:t>Progress: Excel</w:t>
            </w:r>
            <w:r w:rsidR="005E6E02" w:rsidRPr="00A670D2">
              <w:rPr>
                <w:b/>
                <w:bCs/>
                <w:color w:val="000000" w:themeColor="text1"/>
                <w:sz w:val="28"/>
                <w:szCs w:val="28"/>
              </w:rPr>
              <w:t>l</w:t>
            </w:r>
            <w:r w:rsidRPr="00A670D2">
              <w:rPr>
                <w:b/>
                <w:bCs/>
                <w:color w:val="000000" w:themeColor="text1"/>
                <w:sz w:val="28"/>
                <w:szCs w:val="28"/>
              </w:rPr>
              <w:t>ent</w:t>
            </w:r>
          </w:p>
        </w:tc>
      </w:tr>
      <w:tr w:rsidR="00F61DF9" w:rsidRPr="00CF1A49" w14:paraId="5606B428" w14:textId="77777777" w:rsidTr="00F61DF9">
        <w:tc>
          <w:tcPr>
            <w:tcW w:w="9355" w:type="dxa"/>
            <w:tcMar>
              <w:top w:w="216" w:type="dxa"/>
            </w:tcMar>
          </w:tcPr>
          <w:p w14:paraId="6D2BEC91" w14:textId="0052D179" w:rsidR="00F61DF9" w:rsidRDefault="00D74112" w:rsidP="00F61DF9">
            <w:pPr>
              <w:pStyle w:val="Heading2"/>
              <w:contextualSpacing w:val="0"/>
              <w:outlineLvl w:val="1"/>
            </w:pPr>
            <w:r>
              <w:t>june 2015</w:t>
            </w:r>
          </w:p>
          <w:p w14:paraId="043ABA1F" w14:textId="4C307CB8" w:rsidR="00D74112" w:rsidRPr="00CF1A49" w:rsidRDefault="00D74112" w:rsidP="00F61DF9">
            <w:pPr>
              <w:pStyle w:val="Heading2"/>
              <w:contextualSpacing w:val="0"/>
              <w:outlineLvl w:val="1"/>
            </w:pPr>
            <w:r>
              <w:t xml:space="preserve">K. N. KEla </w:t>
            </w:r>
            <w:r w:rsidR="005E6E02">
              <w:t>progressive junior college</w:t>
            </w:r>
          </w:p>
          <w:p w14:paraId="0AB3DBD4" w14:textId="3EC36F63" w:rsidR="00F61DF9" w:rsidRPr="00A670D2" w:rsidRDefault="005E6E02" w:rsidP="00F61DF9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670D2">
              <w:rPr>
                <w:b/>
                <w:bCs/>
                <w:color w:val="000000" w:themeColor="text1"/>
                <w:sz w:val="28"/>
                <w:szCs w:val="28"/>
              </w:rPr>
              <w:t>Progress: Good</w:t>
            </w:r>
          </w:p>
          <w:p w14:paraId="30C0FE7B" w14:textId="77777777" w:rsidR="005E6E02" w:rsidRDefault="005E6E02" w:rsidP="00F61DF9"/>
          <w:p w14:paraId="29FC91D2" w14:textId="77777777" w:rsidR="005E6E02" w:rsidRDefault="005E6E02" w:rsidP="005E6E02">
            <w:pPr>
              <w:pStyle w:val="Heading2"/>
              <w:outlineLvl w:val="1"/>
            </w:pPr>
            <w:r>
              <w:t>JUNE 2017</w:t>
            </w:r>
          </w:p>
          <w:p w14:paraId="036C99C4" w14:textId="73B01273" w:rsidR="005E6E02" w:rsidRDefault="005E6E02" w:rsidP="005E6E02">
            <w:pPr>
              <w:pStyle w:val="Heading2"/>
              <w:outlineLvl w:val="1"/>
            </w:pPr>
            <w:r>
              <w:t>ASHOKA CENTER FOR BUSINESS AND COMPUTER STUDIES, ACBCS</w:t>
            </w:r>
          </w:p>
          <w:p w14:paraId="491F6F89" w14:textId="6A9510BD" w:rsidR="005E6E02" w:rsidRPr="005E6E02" w:rsidRDefault="005E6E02" w:rsidP="00F61DF9">
            <w:pPr>
              <w:rPr>
                <w:b/>
                <w:bCs/>
              </w:rPr>
            </w:pPr>
            <w:r w:rsidRPr="00A670D2">
              <w:rPr>
                <w:b/>
                <w:bCs/>
                <w:color w:val="000000" w:themeColor="text1"/>
                <w:sz w:val="28"/>
                <w:szCs w:val="28"/>
              </w:rPr>
              <w:t>Progress: Excellent</w:t>
            </w:r>
            <w:r w:rsidRPr="00A670D2">
              <w:rPr>
                <w:b/>
                <w:bCs/>
                <w:color w:val="000000" w:themeColor="text1"/>
              </w:rPr>
              <w:t xml:space="preserve"> </w:t>
            </w:r>
          </w:p>
        </w:tc>
      </w:tr>
    </w:tbl>
    <w:sdt>
      <w:sdtPr>
        <w:alias w:val="Skills:"/>
        <w:tag w:val="Skills:"/>
        <w:id w:val="-1392877668"/>
        <w:placeholder>
          <w:docPart w:val="27868CD8257843ABB4CE5F9F2762CF19"/>
        </w:placeholder>
        <w:temporary/>
        <w:showingPlcHdr/>
        <w15:appearance w15:val="hidden"/>
      </w:sdtPr>
      <w:sdtEndPr>
        <w:rPr>
          <w:color w:val="000000" w:themeColor="text1"/>
        </w:rPr>
      </w:sdtEndPr>
      <w:sdtContent>
        <w:p w14:paraId="5A3A571E" w14:textId="77777777" w:rsidR="00486277" w:rsidRPr="00A670D2" w:rsidRDefault="00486277" w:rsidP="00486277">
          <w:pPr>
            <w:pStyle w:val="Heading1"/>
            <w:rPr>
              <w:color w:val="000000" w:themeColor="text1"/>
            </w:rPr>
          </w:pPr>
          <w:r w:rsidRPr="00A670D2">
            <w:rPr>
              <w:color w:val="000000" w:themeColor="text1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A670D2" w:rsidRPr="00A670D2" w14:paraId="01DB14AB" w14:textId="77777777" w:rsidTr="00CF1A49">
        <w:tc>
          <w:tcPr>
            <w:tcW w:w="4675" w:type="dxa"/>
          </w:tcPr>
          <w:p w14:paraId="0B2D0C05" w14:textId="5579C04A" w:rsidR="001E3120" w:rsidRPr="00A670D2" w:rsidRDefault="00587E3E" w:rsidP="006E1507">
            <w:pPr>
              <w:pStyle w:val="ListBullet"/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670D2">
              <w:rPr>
                <w:b/>
                <w:bCs/>
                <w:color w:val="000000" w:themeColor="text1"/>
                <w:sz w:val="24"/>
                <w:szCs w:val="24"/>
              </w:rPr>
              <w:t>CYBER SECURITY</w:t>
            </w:r>
          </w:p>
          <w:p w14:paraId="3AD2C720" w14:textId="723E884A" w:rsidR="00587E3E" w:rsidRPr="00A670D2" w:rsidRDefault="00587E3E" w:rsidP="006E1507">
            <w:pPr>
              <w:pStyle w:val="ListBullet"/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670D2">
              <w:rPr>
                <w:b/>
                <w:bCs/>
                <w:color w:val="000000" w:themeColor="text1"/>
                <w:sz w:val="24"/>
                <w:szCs w:val="24"/>
              </w:rPr>
              <w:t>MANAGEMENET, PUNCTUALITY, LEADERSHIP</w:t>
            </w:r>
          </w:p>
          <w:p w14:paraId="0560EBB1" w14:textId="48E6AEAA" w:rsidR="00587E3E" w:rsidRPr="00A670D2" w:rsidRDefault="00587E3E" w:rsidP="006E1507">
            <w:pPr>
              <w:pStyle w:val="ListBullet"/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670D2">
              <w:rPr>
                <w:b/>
                <w:bCs/>
                <w:color w:val="000000" w:themeColor="text1"/>
                <w:sz w:val="24"/>
                <w:szCs w:val="24"/>
              </w:rPr>
              <w:t>PUBLIC SPEAKING</w:t>
            </w:r>
          </w:p>
          <w:p w14:paraId="54C7906A" w14:textId="16A11E59" w:rsidR="00587E3E" w:rsidRPr="00A670D2" w:rsidRDefault="00587E3E" w:rsidP="006E1507">
            <w:pPr>
              <w:pStyle w:val="ListBullet"/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670D2">
              <w:rPr>
                <w:b/>
                <w:bCs/>
                <w:color w:val="000000" w:themeColor="text1"/>
                <w:sz w:val="24"/>
                <w:szCs w:val="24"/>
              </w:rPr>
              <w:t>INVESTIGATION</w:t>
            </w:r>
          </w:p>
          <w:p w14:paraId="5A32C16E" w14:textId="612E8C99" w:rsidR="001F4E6D" w:rsidRPr="00A670D2" w:rsidRDefault="00587E3E" w:rsidP="001B2F7B">
            <w:pPr>
              <w:pStyle w:val="ListBullet"/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670D2">
              <w:rPr>
                <w:b/>
                <w:bCs/>
                <w:color w:val="000000" w:themeColor="text1"/>
                <w:sz w:val="24"/>
                <w:szCs w:val="24"/>
              </w:rPr>
              <w:t>FORENSIC</w:t>
            </w:r>
            <w:r w:rsidR="001B2F7B" w:rsidRPr="00A670D2">
              <w:rPr>
                <w:b/>
                <w:bCs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4675" w:type="dxa"/>
            <w:tcMar>
              <w:left w:w="360" w:type="dxa"/>
            </w:tcMar>
          </w:tcPr>
          <w:p w14:paraId="683379D7" w14:textId="2710E951" w:rsidR="003A0632" w:rsidRPr="00A670D2" w:rsidRDefault="00587E3E" w:rsidP="006E1507">
            <w:pPr>
              <w:pStyle w:val="ListBullet"/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670D2">
              <w:rPr>
                <w:b/>
                <w:bCs/>
                <w:color w:val="000000" w:themeColor="text1"/>
                <w:sz w:val="24"/>
                <w:szCs w:val="24"/>
              </w:rPr>
              <w:t>APPLICATION SECURITY</w:t>
            </w:r>
          </w:p>
          <w:p w14:paraId="19D627FE" w14:textId="684B14EC" w:rsidR="001E3120" w:rsidRPr="00A670D2" w:rsidRDefault="00587E3E" w:rsidP="006E1507">
            <w:pPr>
              <w:pStyle w:val="ListBullet"/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670D2">
              <w:rPr>
                <w:b/>
                <w:bCs/>
                <w:color w:val="000000" w:themeColor="text1"/>
                <w:sz w:val="24"/>
                <w:szCs w:val="24"/>
              </w:rPr>
              <w:t>BUG BOUNTY</w:t>
            </w:r>
          </w:p>
          <w:p w14:paraId="422581DD" w14:textId="77777777" w:rsidR="001E3120" w:rsidRPr="00A670D2" w:rsidRDefault="00587E3E" w:rsidP="006E1507">
            <w:pPr>
              <w:pStyle w:val="ListBullet"/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670D2">
              <w:rPr>
                <w:b/>
                <w:bCs/>
                <w:color w:val="000000" w:themeColor="text1"/>
                <w:sz w:val="24"/>
                <w:szCs w:val="24"/>
              </w:rPr>
              <w:t>CYBER PROSECUTION</w:t>
            </w:r>
          </w:p>
          <w:p w14:paraId="693D0D7C" w14:textId="77777777" w:rsidR="00587E3E" w:rsidRPr="00A670D2" w:rsidRDefault="00587E3E" w:rsidP="006E1507">
            <w:pPr>
              <w:pStyle w:val="ListBullet"/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670D2">
              <w:rPr>
                <w:b/>
                <w:bCs/>
                <w:color w:val="000000" w:themeColor="text1"/>
                <w:sz w:val="24"/>
                <w:szCs w:val="24"/>
              </w:rPr>
              <w:t>BLOGGING</w:t>
            </w:r>
          </w:p>
          <w:p w14:paraId="47C8EA8E" w14:textId="35BFDD9A" w:rsidR="001B2F7B" w:rsidRPr="00A670D2" w:rsidRDefault="001B2F7B" w:rsidP="001B2F7B">
            <w:pPr>
              <w:pStyle w:val="ListBullet"/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670D2">
              <w:rPr>
                <w:b/>
                <w:bCs/>
                <w:color w:val="000000" w:themeColor="text1"/>
                <w:sz w:val="24"/>
                <w:szCs w:val="24"/>
              </w:rPr>
              <w:t>ETHICAL HACKING (INTERMEDIATE LEVEL)</w:t>
            </w:r>
          </w:p>
        </w:tc>
      </w:tr>
    </w:tbl>
    <w:p w14:paraId="4CB497BF" w14:textId="22D508F5" w:rsidR="00AD782D" w:rsidRPr="00A670D2" w:rsidRDefault="009D6385" w:rsidP="0062312F">
      <w:pPr>
        <w:pStyle w:val="Heading1"/>
        <w:rPr>
          <w:color w:val="000000" w:themeColor="text1"/>
        </w:rPr>
      </w:pPr>
      <w:r w:rsidRPr="00A670D2">
        <w:rPr>
          <w:color w:val="000000" w:themeColor="text1"/>
        </w:rPr>
        <w:lastRenderedPageBreak/>
        <w:t>certification courses</w:t>
      </w:r>
    </w:p>
    <w:p w14:paraId="510F6C4F" w14:textId="4D648D9A" w:rsidR="00587E3E" w:rsidRPr="00A670D2" w:rsidRDefault="00587E3E" w:rsidP="0062312F">
      <w:pPr>
        <w:pStyle w:val="Heading1"/>
        <w:rPr>
          <w:color w:val="000000" w:themeColor="text1"/>
        </w:rPr>
      </w:pPr>
    </w:p>
    <w:p w14:paraId="25993C24" w14:textId="31CF0405" w:rsidR="00587E3E" w:rsidRPr="00A670D2" w:rsidRDefault="00587E3E" w:rsidP="0062312F">
      <w:pPr>
        <w:pStyle w:val="Heading1"/>
        <w:rPr>
          <w:color w:val="000000" w:themeColor="text1"/>
        </w:rPr>
      </w:pPr>
      <w:r w:rsidRPr="00A670D2">
        <w:rPr>
          <w:color w:val="000000" w:themeColor="text1"/>
        </w:rPr>
        <w:t>ASIAN SCHOOL OF CYBER LAWS:</w:t>
      </w:r>
    </w:p>
    <w:p w14:paraId="6DDA0FFA" w14:textId="77777777" w:rsidR="00587E3E" w:rsidRPr="00A670D2" w:rsidRDefault="00587E3E" w:rsidP="0062312F">
      <w:pPr>
        <w:pStyle w:val="Heading1"/>
        <w:rPr>
          <w:color w:val="000000" w:themeColor="text1"/>
          <w:sz w:val="32"/>
          <w:szCs w:val="36"/>
        </w:rPr>
      </w:pPr>
    </w:p>
    <w:p w14:paraId="472E59FF" w14:textId="07205AD3" w:rsidR="00B51D1B" w:rsidRPr="00042574" w:rsidRDefault="00587E3E" w:rsidP="00587E3E">
      <w:pPr>
        <w:pStyle w:val="ContactInfoEmphasis"/>
        <w:numPr>
          <w:ilvl w:val="0"/>
          <w:numId w:val="15"/>
        </w:numPr>
        <w:jc w:val="left"/>
        <w:rPr>
          <w:sz w:val="24"/>
          <w:szCs w:val="24"/>
        </w:rPr>
      </w:pPr>
      <w:r w:rsidRPr="00042574">
        <w:rPr>
          <w:sz w:val="24"/>
          <w:szCs w:val="24"/>
        </w:rPr>
        <w:t>DIPLOMA IN CYBER LAW</w:t>
      </w:r>
    </w:p>
    <w:p w14:paraId="7F4916A2" w14:textId="2EDD2BBB" w:rsidR="00587E3E" w:rsidRPr="00042574" w:rsidRDefault="00587E3E" w:rsidP="00587E3E">
      <w:pPr>
        <w:pStyle w:val="ContactInfoEmphasis"/>
        <w:ind w:left="720"/>
        <w:jc w:val="left"/>
        <w:rPr>
          <w:sz w:val="24"/>
          <w:szCs w:val="24"/>
        </w:rPr>
      </w:pPr>
      <w:r w:rsidRPr="00042574">
        <w:rPr>
          <w:sz w:val="24"/>
          <w:szCs w:val="24"/>
        </w:rPr>
        <w:t>GRADE: 78%</w:t>
      </w:r>
    </w:p>
    <w:p w14:paraId="75E37B8C" w14:textId="024B1CE0" w:rsidR="00587E3E" w:rsidRPr="00042574" w:rsidRDefault="00587E3E" w:rsidP="00587E3E">
      <w:pPr>
        <w:pStyle w:val="ContactInfoEmphasis"/>
        <w:ind w:left="720"/>
        <w:jc w:val="left"/>
        <w:rPr>
          <w:sz w:val="24"/>
          <w:szCs w:val="24"/>
        </w:rPr>
      </w:pPr>
      <w:r w:rsidRPr="00042574">
        <w:rPr>
          <w:sz w:val="24"/>
          <w:szCs w:val="24"/>
        </w:rPr>
        <w:t>COMPLETED</w:t>
      </w:r>
    </w:p>
    <w:p w14:paraId="169F7247" w14:textId="77777777" w:rsidR="00042574" w:rsidRPr="00042574" w:rsidRDefault="00042574" w:rsidP="00587E3E">
      <w:pPr>
        <w:pStyle w:val="ContactInfoEmphasis"/>
        <w:ind w:left="720"/>
        <w:jc w:val="left"/>
        <w:rPr>
          <w:sz w:val="24"/>
          <w:szCs w:val="24"/>
        </w:rPr>
      </w:pPr>
    </w:p>
    <w:p w14:paraId="3237B415" w14:textId="405E8584" w:rsidR="00587E3E" w:rsidRPr="00042574" w:rsidRDefault="00587E3E" w:rsidP="00587E3E">
      <w:pPr>
        <w:pStyle w:val="ContactInfoEmphasis"/>
        <w:numPr>
          <w:ilvl w:val="0"/>
          <w:numId w:val="15"/>
        </w:numPr>
        <w:jc w:val="left"/>
        <w:rPr>
          <w:sz w:val="24"/>
          <w:szCs w:val="24"/>
        </w:rPr>
      </w:pPr>
      <w:r w:rsidRPr="00042574">
        <w:rPr>
          <w:sz w:val="24"/>
          <w:szCs w:val="24"/>
        </w:rPr>
        <w:t>PROGRAM IN INTERNET CRIME INVESTIGATIONS</w:t>
      </w:r>
    </w:p>
    <w:p w14:paraId="0534FEC9" w14:textId="67BBCBF6" w:rsidR="00587E3E" w:rsidRPr="00042574" w:rsidRDefault="00587E3E" w:rsidP="00587E3E">
      <w:pPr>
        <w:pStyle w:val="ContactInfoEmphasis"/>
        <w:ind w:left="720"/>
        <w:jc w:val="left"/>
        <w:rPr>
          <w:sz w:val="24"/>
          <w:szCs w:val="24"/>
        </w:rPr>
      </w:pPr>
      <w:r w:rsidRPr="00042574">
        <w:rPr>
          <w:sz w:val="24"/>
          <w:szCs w:val="24"/>
        </w:rPr>
        <w:t>GRADE: 82%</w:t>
      </w:r>
    </w:p>
    <w:p w14:paraId="2A8C899D" w14:textId="7DEFCA69" w:rsidR="00587E3E" w:rsidRPr="00042574" w:rsidRDefault="00587E3E" w:rsidP="00587E3E">
      <w:pPr>
        <w:pStyle w:val="ContactInfoEmphasis"/>
        <w:ind w:left="720"/>
        <w:jc w:val="left"/>
        <w:rPr>
          <w:sz w:val="24"/>
          <w:szCs w:val="24"/>
        </w:rPr>
      </w:pPr>
      <w:r w:rsidRPr="00042574">
        <w:rPr>
          <w:sz w:val="24"/>
          <w:szCs w:val="24"/>
        </w:rPr>
        <w:t>COMPLETED</w:t>
      </w:r>
    </w:p>
    <w:p w14:paraId="73350CF6" w14:textId="77777777" w:rsidR="00042574" w:rsidRPr="00042574" w:rsidRDefault="00042574" w:rsidP="00587E3E">
      <w:pPr>
        <w:pStyle w:val="ContactInfoEmphasis"/>
        <w:ind w:left="720"/>
        <w:jc w:val="left"/>
        <w:rPr>
          <w:sz w:val="24"/>
          <w:szCs w:val="24"/>
        </w:rPr>
      </w:pPr>
    </w:p>
    <w:p w14:paraId="34391941" w14:textId="24C449C8" w:rsidR="00587E3E" w:rsidRPr="00042574" w:rsidRDefault="00042574" w:rsidP="00587E3E">
      <w:pPr>
        <w:pStyle w:val="ContactInfoEmphasis"/>
        <w:numPr>
          <w:ilvl w:val="0"/>
          <w:numId w:val="15"/>
        </w:numPr>
        <w:jc w:val="left"/>
        <w:rPr>
          <w:sz w:val="24"/>
          <w:szCs w:val="24"/>
        </w:rPr>
      </w:pPr>
      <w:r w:rsidRPr="00042574">
        <w:rPr>
          <w:sz w:val="24"/>
          <w:szCs w:val="24"/>
        </w:rPr>
        <w:t xml:space="preserve">DIGITAL EVIDENCE SPECIALIST </w:t>
      </w:r>
    </w:p>
    <w:p w14:paraId="194F3B8D" w14:textId="5C359FD4" w:rsidR="00042574" w:rsidRPr="00042574" w:rsidRDefault="00042574" w:rsidP="00042574">
      <w:pPr>
        <w:pStyle w:val="ContactInfoEmphasis"/>
        <w:ind w:left="720"/>
        <w:jc w:val="left"/>
        <w:rPr>
          <w:sz w:val="24"/>
          <w:szCs w:val="24"/>
        </w:rPr>
      </w:pPr>
      <w:r w:rsidRPr="00042574">
        <w:rPr>
          <w:sz w:val="24"/>
          <w:szCs w:val="24"/>
        </w:rPr>
        <w:t>GRADE: 92%</w:t>
      </w:r>
    </w:p>
    <w:p w14:paraId="10416A66" w14:textId="333CF15D" w:rsidR="00042574" w:rsidRPr="00042574" w:rsidRDefault="00042574" w:rsidP="00042574">
      <w:pPr>
        <w:pStyle w:val="ContactInfoEmphasis"/>
        <w:ind w:left="720"/>
        <w:jc w:val="left"/>
        <w:rPr>
          <w:sz w:val="24"/>
          <w:szCs w:val="24"/>
        </w:rPr>
      </w:pPr>
      <w:r w:rsidRPr="00042574">
        <w:rPr>
          <w:sz w:val="24"/>
          <w:szCs w:val="24"/>
        </w:rPr>
        <w:t>COMPLETED</w:t>
      </w:r>
    </w:p>
    <w:p w14:paraId="44043F2C" w14:textId="71F85246" w:rsidR="00042574" w:rsidRPr="00042574" w:rsidRDefault="00042574" w:rsidP="00042574">
      <w:pPr>
        <w:pStyle w:val="ContactInfoEmphasis"/>
        <w:ind w:left="720"/>
        <w:jc w:val="left"/>
        <w:rPr>
          <w:sz w:val="24"/>
          <w:szCs w:val="24"/>
        </w:rPr>
      </w:pPr>
    </w:p>
    <w:p w14:paraId="5E7938B8" w14:textId="75518204" w:rsidR="00042574" w:rsidRPr="00042574" w:rsidRDefault="00042574" w:rsidP="00042574">
      <w:pPr>
        <w:pStyle w:val="ContactInfoEmphasis"/>
        <w:numPr>
          <w:ilvl w:val="0"/>
          <w:numId w:val="15"/>
        </w:numPr>
        <w:jc w:val="left"/>
        <w:rPr>
          <w:sz w:val="24"/>
          <w:szCs w:val="24"/>
        </w:rPr>
      </w:pPr>
      <w:r w:rsidRPr="00042574">
        <w:rPr>
          <w:sz w:val="24"/>
          <w:szCs w:val="24"/>
        </w:rPr>
        <w:t>CYBER CRIME PROSECUTION AND DEFENCE</w:t>
      </w:r>
    </w:p>
    <w:p w14:paraId="52F5D0CF" w14:textId="179AAF65" w:rsidR="00042574" w:rsidRPr="00042574" w:rsidRDefault="00042574" w:rsidP="00042574">
      <w:pPr>
        <w:pStyle w:val="ContactInfoEmphasis"/>
        <w:ind w:left="720"/>
        <w:jc w:val="left"/>
        <w:rPr>
          <w:sz w:val="24"/>
          <w:szCs w:val="24"/>
        </w:rPr>
      </w:pPr>
      <w:r w:rsidRPr="00042574">
        <w:rPr>
          <w:sz w:val="24"/>
          <w:szCs w:val="24"/>
        </w:rPr>
        <w:t>GRADE: 8</w:t>
      </w:r>
      <w:r w:rsidR="001E352E">
        <w:rPr>
          <w:sz w:val="24"/>
          <w:szCs w:val="24"/>
        </w:rPr>
        <w:t>3</w:t>
      </w:r>
      <w:r w:rsidRPr="00042574">
        <w:rPr>
          <w:sz w:val="24"/>
          <w:szCs w:val="24"/>
        </w:rPr>
        <w:t>%</w:t>
      </w:r>
    </w:p>
    <w:p w14:paraId="7EBED9E3" w14:textId="2085E3CF" w:rsidR="00042574" w:rsidRDefault="00042574" w:rsidP="00042574">
      <w:pPr>
        <w:pStyle w:val="ContactInfoEmphasis"/>
        <w:ind w:left="720"/>
        <w:jc w:val="left"/>
        <w:rPr>
          <w:sz w:val="24"/>
          <w:szCs w:val="24"/>
        </w:rPr>
      </w:pPr>
      <w:r w:rsidRPr="00042574">
        <w:rPr>
          <w:sz w:val="24"/>
          <w:szCs w:val="24"/>
        </w:rPr>
        <w:t>COMPLETED</w:t>
      </w:r>
    </w:p>
    <w:p w14:paraId="05292EE2" w14:textId="17F84914" w:rsidR="00042574" w:rsidRDefault="00042574" w:rsidP="00042574">
      <w:pPr>
        <w:pStyle w:val="ContactInfoEmphasis"/>
        <w:jc w:val="left"/>
        <w:rPr>
          <w:sz w:val="24"/>
          <w:szCs w:val="24"/>
        </w:rPr>
      </w:pPr>
    </w:p>
    <w:p w14:paraId="2B1847DA" w14:textId="1C48DF8E" w:rsidR="00042574" w:rsidRDefault="00042574" w:rsidP="00042574">
      <w:pPr>
        <w:pStyle w:val="Heading1"/>
      </w:pPr>
      <w:r>
        <w:t>EXPERIENCE</w:t>
      </w:r>
    </w:p>
    <w:p w14:paraId="32B4FE5D" w14:textId="648EFCF7" w:rsidR="003901A4" w:rsidRDefault="003901A4" w:rsidP="00042574">
      <w:pPr>
        <w:pStyle w:val="Heading1"/>
      </w:pPr>
    </w:p>
    <w:p w14:paraId="188CC3A7" w14:textId="5A2E521E" w:rsidR="00042574" w:rsidRPr="003901A4" w:rsidRDefault="003901A4" w:rsidP="00042574">
      <w:pPr>
        <w:pStyle w:val="Heading1"/>
        <w:rPr>
          <w:color w:val="FF0000"/>
          <w:sz w:val="24"/>
          <w:szCs w:val="28"/>
        </w:rPr>
      </w:pPr>
      <w:r w:rsidRPr="003901A4">
        <w:rPr>
          <w:color w:val="FF0000"/>
          <w:sz w:val="24"/>
          <w:szCs w:val="28"/>
        </w:rPr>
        <w:t>COMPLETED INTERNSHIP</w:t>
      </w:r>
      <w:r>
        <w:rPr>
          <w:color w:val="FF0000"/>
          <w:sz w:val="24"/>
          <w:szCs w:val="28"/>
        </w:rPr>
        <w:t>S</w:t>
      </w:r>
    </w:p>
    <w:p w14:paraId="400493F1" w14:textId="0B53C656" w:rsidR="00042574" w:rsidRPr="00020202" w:rsidRDefault="00042574" w:rsidP="003901A4">
      <w:pPr>
        <w:pStyle w:val="Heading3"/>
        <w:numPr>
          <w:ilvl w:val="0"/>
          <w:numId w:val="17"/>
        </w:numPr>
        <w:rPr>
          <w:color w:val="auto"/>
          <w:sz w:val="24"/>
          <w:szCs w:val="28"/>
        </w:rPr>
      </w:pPr>
      <w:r w:rsidRPr="00020202">
        <w:rPr>
          <w:color w:val="auto"/>
          <w:sz w:val="24"/>
          <w:szCs w:val="28"/>
        </w:rPr>
        <w:t>CYBER SECURITY VOLUNTEER AND INTERN AT cpag (cYBERFANDA), NASHIK</w:t>
      </w:r>
    </w:p>
    <w:p w14:paraId="27EC78E2" w14:textId="2603C906" w:rsidR="00042574" w:rsidRPr="00020202" w:rsidRDefault="00042574" w:rsidP="003901A4">
      <w:pPr>
        <w:pStyle w:val="Heading3"/>
        <w:numPr>
          <w:ilvl w:val="0"/>
          <w:numId w:val="17"/>
        </w:numPr>
        <w:rPr>
          <w:color w:val="auto"/>
          <w:sz w:val="24"/>
          <w:szCs w:val="28"/>
        </w:rPr>
      </w:pPr>
      <w:r w:rsidRPr="00020202">
        <w:rPr>
          <w:color w:val="auto"/>
          <w:sz w:val="24"/>
          <w:szCs w:val="28"/>
        </w:rPr>
        <w:t>CONTENT WRITING INTERNSHIP AT IEEE CYBER WELFARE SOCIETY</w:t>
      </w:r>
      <w:r w:rsidR="00BF6D87" w:rsidRPr="00020202">
        <w:rPr>
          <w:color w:val="auto"/>
          <w:sz w:val="24"/>
          <w:szCs w:val="28"/>
        </w:rPr>
        <w:t xml:space="preserve"> </w:t>
      </w:r>
    </w:p>
    <w:p w14:paraId="53F2DF76" w14:textId="16D3F7F7" w:rsidR="00F051E1" w:rsidRPr="00020202" w:rsidRDefault="005C6A33" w:rsidP="003901A4">
      <w:pPr>
        <w:pStyle w:val="Heading3"/>
        <w:numPr>
          <w:ilvl w:val="0"/>
          <w:numId w:val="17"/>
        </w:numPr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t xml:space="preserve">CYBER SECURITY </w:t>
      </w:r>
      <w:r w:rsidR="00042574" w:rsidRPr="00020202">
        <w:rPr>
          <w:color w:val="auto"/>
          <w:sz w:val="24"/>
          <w:szCs w:val="28"/>
        </w:rPr>
        <w:t>RESEARCHER INTERN AT TH</w:t>
      </w:r>
      <w:r w:rsidR="00F051E1" w:rsidRPr="00020202">
        <w:rPr>
          <w:color w:val="auto"/>
          <w:sz w:val="24"/>
          <w:szCs w:val="28"/>
        </w:rPr>
        <w:t>E</w:t>
      </w:r>
      <w:r w:rsidR="00042574" w:rsidRPr="00020202">
        <w:rPr>
          <w:color w:val="auto"/>
          <w:sz w:val="24"/>
          <w:szCs w:val="28"/>
        </w:rPr>
        <w:t xml:space="preserve"> CYBER DE</w:t>
      </w:r>
      <w:r>
        <w:rPr>
          <w:color w:val="auto"/>
          <w:sz w:val="24"/>
          <w:szCs w:val="28"/>
        </w:rPr>
        <w:t>FE</w:t>
      </w:r>
      <w:r w:rsidR="00042574" w:rsidRPr="00020202">
        <w:rPr>
          <w:color w:val="auto"/>
          <w:sz w:val="24"/>
          <w:szCs w:val="28"/>
        </w:rPr>
        <w:t>NDER</w:t>
      </w:r>
      <w:r w:rsidR="005B3BA7" w:rsidRPr="00020202">
        <w:rPr>
          <w:color w:val="auto"/>
          <w:sz w:val="24"/>
          <w:szCs w:val="28"/>
        </w:rPr>
        <w:t xml:space="preserve"> </w:t>
      </w:r>
    </w:p>
    <w:p w14:paraId="53B9B463" w14:textId="77777777" w:rsidR="003901A4" w:rsidRDefault="003901A4" w:rsidP="003901A4">
      <w:pPr>
        <w:pStyle w:val="Heading3"/>
        <w:ind w:left="720"/>
        <w:rPr>
          <w:color w:val="auto"/>
          <w:sz w:val="24"/>
          <w:szCs w:val="28"/>
        </w:rPr>
      </w:pPr>
    </w:p>
    <w:p w14:paraId="351D7F6D" w14:textId="5B61CF39" w:rsidR="003901A4" w:rsidRDefault="003901A4" w:rsidP="003901A4">
      <w:pPr>
        <w:pStyle w:val="Heading3"/>
        <w:rPr>
          <w:rFonts w:asciiTheme="majorHAnsi" w:hAnsiTheme="majorHAnsi"/>
          <w:color w:val="FF0000"/>
          <w:sz w:val="24"/>
          <w:szCs w:val="28"/>
        </w:rPr>
      </w:pPr>
      <w:r w:rsidRPr="003901A4">
        <w:rPr>
          <w:rFonts w:asciiTheme="majorHAnsi" w:hAnsiTheme="majorHAnsi"/>
          <w:color w:val="FF0000"/>
          <w:sz w:val="24"/>
          <w:szCs w:val="28"/>
        </w:rPr>
        <w:t>CURRENT POSITION</w:t>
      </w:r>
      <w:r>
        <w:rPr>
          <w:rFonts w:asciiTheme="majorHAnsi" w:hAnsiTheme="majorHAnsi"/>
          <w:color w:val="FF0000"/>
          <w:sz w:val="24"/>
          <w:szCs w:val="28"/>
        </w:rPr>
        <w:t>S</w:t>
      </w:r>
    </w:p>
    <w:p w14:paraId="2F371586" w14:textId="6F417A29" w:rsidR="003901A4" w:rsidRDefault="003901A4" w:rsidP="003901A4">
      <w:pPr>
        <w:pStyle w:val="Heading3"/>
        <w:rPr>
          <w:rFonts w:asciiTheme="majorHAnsi" w:hAnsiTheme="majorHAnsi"/>
          <w:color w:val="FF0000"/>
          <w:sz w:val="24"/>
          <w:szCs w:val="28"/>
        </w:rPr>
      </w:pPr>
    </w:p>
    <w:p w14:paraId="16F40453" w14:textId="77777777" w:rsidR="003901A4" w:rsidRPr="00851139" w:rsidRDefault="003901A4" w:rsidP="003901A4">
      <w:pPr>
        <w:pStyle w:val="Heading3"/>
        <w:numPr>
          <w:ilvl w:val="0"/>
          <w:numId w:val="18"/>
        </w:numPr>
        <w:rPr>
          <w:rStyle w:val="Hyperlink"/>
          <w:color w:val="595959" w:themeColor="text1" w:themeTint="A6"/>
          <w:sz w:val="24"/>
          <w:szCs w:val="28"/>
          <w:u w:val="none"/>
        </w:rPr>
      </w:pPr>
      <w:r w:rsidRPr="00020202">
        <w:rPr>
          <w:color w:val="auto"/>
          <w:sz w:val="24"/>
          <w:szCs w:val="28"/>
        </w:rPr>
        <w:t>FOUNDER, CEO AND MANAGING DIRECTOR AT KEYCYBR- RELOADING CYBER WARRIORS.</w:t>
      </w:r>
      <w:r w:rsidRPr="00020202">
        <w:rPr>
          <w:color w:val="auto"/>
          <w:sz w:val="28"/>
          <w:szCs w:val="32"/>
        </w:rPr>
        <w:t xml:space="preserve"> </w:t>
      </w:r>
      <w:r w:rsidRPr="00020202">
        <w:rPr>
          <w:color w:val="auto"/>
          <w:sz w:val="24"/>
          <w:szCs w:val="28"/>
        </w:rPr>
        <w:t xml:space="preserve">ABOUT keycybr – </w:t>
      </w:r>
      <w:hyperlink r:id="rId10" w:history="1">
        <w:r w:rsidRPr="00020202">
          <w:rPr>
            <w:rStyle w:val="Hyperlink"/>
            <w:sz w:val="24"/>
            <w:szCs w:val="28"/>
          </w:rPr>
          <w:t>www.keycybr.com</w:t>
        </w:r>
      </w:hyperlink>
    </w:p>
    <w:p w14:paraId="001A8A8A" w14:textId="5B731D24" w:rsidR="003901A4" w:rsidRDefault="003901A4" w:rsidP="003901A4">
      <w:pPr>
        <w:pStyle w:val="Heading3"/>
        <w:numPr>
          <w:ilvl w:val="0"/>
          <w:numId w:val="18"/>
        </w:numPr>
        <w:rPr>
          <w:color w:val="auto"/>
          <w:sz w:val="24"/>
          <w:szCs w:val="28"/>
        </w:rPr>
      </w:pPr>
      <w:r w:rsidRPr="00020202">
        <w:rPr>
          <w:color w:val="auto"/>
          <w:sz w:val="24"/>
          <w:szCs w:val="28"/>
        </w:rPr>
        <w:t>ELITE MEMBER AT KERALA POLICE CYBERDOME (selected not appointed yet)</w:t>
      </w:r>
    </w:p>
    <w:p w14:paraId="2DB1B501" w14:textId="5257960C" w:rsidR="001630DB" w:rsidRDefault="001630DB" w:rsidP="003901A4">
      <w:pPr>
        <w:pStyle w:val="Heading3"/>
        <w:numPr>
          <w:ilvl w:val="0"/>
          <w:numId w:val="18"/>
        </w:numPr>
        <w:rPr>
          <w:color w:val="auto"/>
          <w:sz w:val="24"/>
          <w:szCs w:val="28"/>
        </w:rPr>
      </w:pPr>
      <w:r w:rsidRPr="00020202">
        <w:rPr>
          <w:color w:val="auto"/>
          <w:sz w:val="24"/>
          <w:szCs w:val="28"/>
        </w:rPr>
        <w:t xml:space="preserve">Influencer and organizer of crowdsource by google </w:t>
      </w:r>
    </w:p>
    <w:p w14:paraId="05242A1F" w14:textId="57709FFB" w:rsidR="003901A4" w:rsidRDefault="003901A4" w:rsidP="003901A4">
      <w:pPr>
        <w:pStyle w:val="Heading3"/>
        <w:rPr>
          <w:color w:val="auto"/>
          <w:sz w:val="24"/>
          <w:szCs w:val="28"/>
        </w:rPr>
      </w:pPr>
    </w:p>
    <w:p w14:paraId="16B64D48" w14:textId="173A680A" w:rsidR="003901A4" w:rsidRDefault="003901A4" w:rsidP="003901A4">
      <w:pPr>
        <w:pStyle w:val="Heading3"/>
        <w:rPr>
          <w:rFonts w:asciiTheme="majorHAnsi" w:hAnsiTheme="majorHAnsi"/>
          <w:color w:val="FF0000"/>
          <w:sz w:val="24"/>
          <w:szCs w:val="28"/>
        </w:rPr>
      </w:pPr>
      <w:r w:rsidRPr="003901A4">
        <w:rPr>
          <w:rFonts w:asciiTheme="majorHAnsi" w:hAnsiTheme="majorHAnsi"/>
          <w:color w:val="FF0000"/>
          <w:sz w:val="24"/>
          <w:szCs w:val="28"/>
        </w:rPr>
        <w:t>CURRENT INTERNSHIPS</w:t>
      </w:r>
    </w:p>
    <w:p w14:paraId="36B60D51" w14:textId="77777777" w:rsidR="001402AF" w:rsidRPr="003901A4" w:rsidRDefault="001402AF" w:rsidP="003901A4">
      <w:pPr>
        <w:pStyle w:val="Heading3"/>
        <w:rPr>
          <w:rFonts w:asciiTheme="majorHAnsi" w:hAnsiTheme="majorHAnsi"/>
          <w:color w:val="FF0000"/>
          <w:sz w:val="24"/>
          <w:szCs w:val="28"/>
        </w:rPr>
      </w:pPr>
    </w:p>
    <w:p w14:paraId="398D3650" w14:textId="623CC90D" w:rsidR="00724B53" w:rsidRPr="00020202" w:rsidRDefault="00724B53" w:rsidP="001402AF">
      <w:pPr>
        <w:pStyle w:val="Heading3"/>
        <w:numPr>
          <w:ilvl w:val="0"/>
          <w:numId w:val="19"/>
        </w:numPr>
        <w:rPr>
          <w:color w:val="auto"/>
          <w:sz w:val="24"/>
          <w:szCs w:val="28"/>
        </w:rPr>
      </w:pPr>
      <w:r w:rsidRPr="00020202">
        <w:rPr>
          <w:color w:val="auto"/>
          <w:sz w:val="24"/>
          <w:szCs w:val="28"/>
        </w:rPr>
        <w:t>Technical writer intern</w:t>
      </w:r>
      <w:r w:rsidR="00F9620C" w:rsidRPr="00020202">
        <w:rPr>
          <w:color w:val="auto"/>
          <w:sz w:val="24"/>
          <w:szCs w:val="28"/>
        </w:rPr>
        <w:t xml:space="preserve"> </w:t>
      </w:r>
      <w:r w:rsidRPr="00020202">
        <w:rPr>
          <w:color w:val="auto"/>
          <w:sz w:val="24"/>
          <w:szCs w:val="28"/>
        </w:rPr>
        <w:t>at d4n6 journal</w:t>
      </w:r>
    </w:p>
    <w:p w14:paraId="50F9E45E" w14:textId="04454D98" w:rsidR="005B3BA7" w:rsidRDefault="005B3BA7" w:rsidP="001402AF">
      <w:pPr>
        <w:pStyle w:val="Heading3"/>
        <w:numPr>
          <w:ilvl w:val="0"/>
          <w:numId w:val="19"/>
        </w:numPr>
        <w:rPr>
          <w:color w:val="auto"/>
          <w:sz w:val="24"/>
          <w:szCs w:val="28"/>
        </w:rPr>
      </w:pPr>
      <w:r w:rsidRPr="00020202">
        <w:rPr>
          <w:color w:val="auto"/>
          <w:sz w:val="24"/>
          <w:szCs w:val="28"/>
        </w:rPr>
        <w:t>Creative Content writer at hackingflex academy</w:t>
      </w:r>
    </w:p>
    <w:p w14:paraId="71BE7903" w14:textId="75D06DE2" w:rsidR="004269EA" w:rsidRDefault="004269EA" w:rsidP="001402AF">
      <w:pPr>
        <w:pStyle w:val="Heading3"/>
        <w:numPr>
          <w:ilvl w:val="0"/>
          <w:numId w:val="19"/>
        </w:numPr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content writer intern at geekforgeeks</w:t>
      </w:r>
    </w:p>
    <w:p w14:paraId="163C064D" w14:textId="385D7E5E" w:rsidR="002D094B" w:rsidRDefault="002D094B" w:rsidP="001402AF">
      <w:pPr>
        <w:pStyle w:val="Heading3"/>
        <w:numPr>
          <w:ilvl w:val="0"/>
          <w:numId w:val="19"/>
        </w:numPr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Cyber resilience intern at d4n6 journal</w:t>
      </w:r>
    </w:p>
    <w:p w14:paraId="75C5B469" w14:textId="0129B36C" w:rsidR="00AE6429" w:rsidRDefault="00AE6429" w:rsidP="001402AF">
      <w:pPr>
        <w:pStyle w:val="Heading3"/>
        <w:numPr>
          <w:ilvl w:val="0"/>
          <w:numId w:val="19"/>
        </w:numPr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intern at crime free bharat by IPS M.S. GUPTA &amp; govt. of MP</w:t>
      </w:r>
    </w:p>
    <w:p w14:paraId="37D4E54A" w14:textId="7D6D246B" w:rsidR="001402AF" w:rsidRDefault="001402AF" w:rsidP="001402AF">
      <w:pPr>
        <w:pStyle w:val="Heading3"/>
        <w:rPr>
          <w:color w:val="auto"/>
          <w:sz w:val="24"/>
          <w:szCs w:val="28"/>
        </w:rPr>
      </w:pPr>
    </w:p>
    <w:p w14:paraId="5F1B0EB0" w14:textId="77777777" w:rsidR="001402AF" w:rsidRPr="00020202" w:rsidRDefault="001402AF" w:rsidP="001402AF">
      <w:pPr>
        <w:pStyle w:val="Heading3"/>
        <w:rPr>
          <w:color w:val="auto"/>
          <w:sz w:val="24"/>
          <w:szCs w:val="28"/>
        </w:rPr>
      </w:pPr>
    </w:p>
    <w:p w14:paraId="45AE7EAA" w14:textId="3E96DA24" w:rsidR="0064274A" w:rsidRDefault="0064274A" w:rsidP="0064274A">
      <w:pPr>
        <w:pStyle w:val="Heading3"/>
        <w:rPr>
          <w:color w:val="auto"/>
          <w:sz w:val="24"/>
          <w:szCs w:val="28"/>
        </w:rPr>
      </w:pPr>
    </w:p>
    <w:p w14:paraId="3C3B5BDD" w14:textId="4F9ACC04" w:rsidR="001402AF" w:rsidRDefault="001402AF" w:rsidP="0064274A">
      <w:pPr>
        <w:pStyle w:val="Heading3"/>
        <w:rPr>
          <w:rFonts w:asciiTheme="majorHAnsi" w:hAnsiTheme="majorHAnsi"/>
          <w:color w:val="FF0000"/>
          <w:sz w:val="24"/>
          <w:szCs w:val="28"/>
        </w:rPr>
      </w:pPr>
      <w:r w:rsidRPr="001402AF">
        <w:rPr>
          <w:rFonts w:asciiTheme="majorHAnsi" w:hAnsiTheme="majorHAnsi"/>
          <w:color w:val="FF0000"/>
          <w:sz w:val="24"/>
          <w:szCs w:val="28"/>
        </w:rPr>
        <w:lastRenderedPageBreak/>
        <w:t>BUG HUNTING PROFILES</w:t>
      </w:r>
    </w:p>
    <w:p w14:paraId="009191EB" w14:textId="6B979D64" w:rsidR="001402AF" w:rsidRDefault="001402AF" w:rsidP="0064274A">
      <w:pPr>
        <w:pStyle w:val="Heading3"/>
        <w:rPr>
          <w:rFonts w:asciiTheme="majorHAnsi" w:hAnsiTheme="majorHAnsi"/>
          <w:color w:val="FF0000"/>
          <w:sz w:val="24"/>
          <w:szCs w:val="28"/>
        </w:rPr>
      </w:pPr>
    </w:p>
    <w:p w14:paraId="6310C218" w14:textId="4B1CCC40" w:rsidR="001402AF" w:rsidRPr="001402AF" w:rsidRDefault="001402AF" w:rsidP="001402AF">
      <w:pPr>
        <w:pStyle w:val="Heading3"/>
        <w:rPr>
          <w:rStyle w:val="Hyperlink"/>
          <w:rFonts w:cstheme="minorHAnsi"/>
          <w:sz w:val="24"/>
          <w:szCs w:val="28"/>
        </w:rPr>
      </w:pPr>
      <w:r w:rsidRPr="00A670D2">
        <w:rPr>
          <w:rFonts w:cstheme="minorHAnsi"/>
          <w:color w:val="000000" w:themeColor="text1"/>
          <w:sz w:val="24"/>
          <w:szCs w:val="28"/>
        </w:rPr>
        <w:t>BUGCROWD</w:t>
      </w:r>
      <w:r w:rsidRPr="001402AF">
        <w:rPr>
          <w:rFonts w:cstheme="minorHAnsi"/>
          <w:color w:val="FF0000"/>
          <w:sz w:val="24"/>
          <w:szCs w:val="28"/>
        </w:rPr>
        <w:t xml:space="preserve"> </w:t>
      </w:r>
      <w:r w:rsidRPr="00A670D2">
        <w:rPr>
          <w:rFonts w:cstheme="minorHAnsi"/>
          <w:color w:val="000000" w:themeColor="text1"/>
          <w:sz w:val="24"/>
          <w:szCs w:val="28"/>
        </w:rPr>
        <w:t>-</w:t>
      </w:r>
      <w:r w:rsidRPr="001402AF">
        <w:rPr>
          <w:rFonts w:cstheme="minorHAnsi"/>
          <w:color w:val="FF0000"/>
          <w:sz w:val="24"/>
          <w:szCs w:val="28"/>
        </w:rPr>
        <w:t xml:space="preserve"> </w:t>
      </w:r>
      <w:r>
        <w:rPr>
          <w:rFonts w:cstheme="minorHAnsi"/>
          <w:color w:val="FF0000"/>
          <w:sz w:val="24"/>
          <w:szCs w:val="28"/>
        </w:rPr>
        <w:fldChar w:fldCharType="begin"/>
      </w:r>
      <w:r w:rsidR="00A670D2">
        <w:rPr>
          <w:rFonts w:cstheme="minorHAnsi"/>
          <w:color w:val="FF0000"/>
          <w:sz w:val="24"/>
          <w:szCs w:val="28"/>
        </w:rPr>
        <w:instrText>HYPERLINK "https://bugcrowd.com/HarshitaJadhav"</w:instrText>
      </w:r>
      <w:r>
        <w:rPr>
          <w:rFonts w:cstheme="minorHAnsi"/>
          <w:color w:val="FF0000"/>
          <w:sz w:val="24"/>
          <w:szCs w:val="28"/>
        </w:rPr>
        <w:fldChar w:fldCharType="separate"/>
      </w:r>
      <w:r w:rsidR="00A670D2" w:rsidRPr="00A670D2">
        <w:rPr>
          <w:rFonts w:cstheme="minorHAnsi"/>
          <w:color w:val="4B6A88" w:themeColor="accent6"/>
          <w:sz w:val="24"/>
          <w:szCs w:val="28"/>
          <w:u w:val="single"/>
        </w:rPr>
        <w:t>https://bugcrowd.com/HarshitaJadhav</w:t>
      </w:r>
    </w:p>
    <w:p w14:paraId="327DE7F0" w14:textId="481C0818" w:rsidR="001402AF" w:rsidRDefault="001402AF" w:rsidP="001402AF">
      <w:pPr>
        <w:pStyle w:val="Heading3"/>
        <w:rPr>
          <w:rFonts w:cstheme="minorHAnsi"/>
          <w:color w:val="FF0000"/>
          <w:sz w:val="24"/>
          <w:szCs w:val="28"/>
        </w:rPr>
      </w:pPr>
      <w:r>
        <w:rPr>
          <w:rFonts w:cstheme="minorHAnsi"/>
          <w:color w:val="FF0000"/>
          <w:sz w:val="24"/>
          <w:szCs w:val="28"/>
        </w:rPr>
        <w:fldChar w:fldCharType="end"/>
      </w:r>
    </w:p>
    <w:p w14:paraId="00A8E516" w14:textId="3EF8B78A" w:rsidR="001402AF" w:rsidRPr="00020202" w:rsidRDefault="001402AF" w:rsidP="001402AF">
      <w:pPr>
        <w:pStyle w:val="Heading3"/>
        <w:rPr>
          <w:color w:val="auto"/>
          <w:sz w:val="24"/>
          <w:szCs w:val="28"/>
        </w:rPr>
      </w:pPr>
      <w:r w:rsidRPr="00A670D2">
        <w:rPr>
          <w:rFonts w:cstheme="minorHAnsi"/>
          <w:color w:val="000000" w:themeColor="text1"/>
          <w:sz w:val="24"/>
          <w:szCs w:val="28"/>
        </w:rPr>
        <w:t>HACKERONE -</w:t>
      </w:r>
      <w:r>
        <w:rPr>
          <w:rFonts w:cstheme="minorHAnsi"/>
          <w:color w:val="FF0000"/>
          <w:sz w:val="24"/>
          <w:szCs w:val="28"/>
        </w:rPr>
        <w:t xml:space="preserve"> </w:t>
      </w:r>
      <w:hyperlink r:id="rId11" w:history="1">
        <w:r w:rsidRPr="00A670D2">
          <w:rPr>
            <w:rStyle w:val="Hyperlink"/>
            <w:rFonts w:cstheme="minorHAnsi"/>
            <w:sz w:val="24"/>
            <w:szCs w:val="28"/>
          </w:rPr>
          <w:t>https://hackerone.com/harshita174?type=user</w:t>
        </w:r>
      </w:hyperlink>
    </w:p>
    <w:p w14:paraId="766F51A3" w14:textId="60AEBAAE" w:rsidR="001402AF" w:rsidRPr="00020202" w:rsidRDefault="001402AF" w:rsidP="001402AF">
      <w:pPr>
        <w:pStyle w:val="Heading3"/>
        <w:rPr>
          <w:color w:val="auto"/>
          <w:sz w:val="24"/>
          <w:szCs w:val="28"/>
        </w:rPr>
      </w:pPr>
    </w:p>
    <w:p w14:paraId="75BE646A" w14:textId="5EC1F258" w:rsidR="001402AF" w:rsidRPr="00A670D2" w:rsidRDefault="00A670D2" w:rsidP="0064274A">
      <w:pPr>
        <w:pStyle w:val="Heading3"/>
        <w:rPr>
          <w:rFonts w:asciiTheme="majorHAnsi" w:hAnsiTheme="majorHAnsi"/>
          <w:color w:val="FF0000"/>
          <w:sz w:val="24"/>
          <w:szCs w:val="28"/>
        </w:rPr>
      </w:pPr>
      <w:r w:rsidRPr="00A670D2">
        <w:rPr>
          <w:rFonts w:asciiTheme="majorHAnsi" w:hAnsiTheme="majorHAnsi"/>
          <w:color w:val="FF0000"/>
          <w:sz w:val="24"/>
          <w:szCs w:val="28"/>
        </w:rPr>
        <w:t>SOCIAL ACTIVITY</w:t>
      </w:r>
    </w:p>
    <w:p w14:paraId="426B8699" w14:textId="77777777" w:rsidR="00A670D2" w:rsidRPr="00020202" w:rsidRDefault="00A670D2" w:rsidP="0064274A">
      <w:pPr>
        <w:pStyle w:val="Heading3"/>
        <w:rPr>
          <w:color w:val="auto"/>
          <w:sz w:val="24"/>
          <w:szCs w:val="28"/>
        </w:rPr>
      </w:pPr>
    </w:p>
    <w:p w14:paraId="6BA9691A" w14:textId="328718CF" w:rsidR="00D83C43" w:rsidRDefault="0064274A" w:rsidP="00D83C43">
      <w:pPr>
        <w:pStyle w:val="Heading3"/>
        <w:rPr>
          <w:rStyle w:val="Hyperlink"/>
        </w:rPr>
      </w:pPr>
      <w:r w:rsidRPr="00020202">
        <w:rPr>
          <w:color w:val="auto"/>
          <w:sz w:val="24"/>
          <w:szCs w:val="28"/>
        </w:rPr>
        <w:t xml:space="preserve">ACHEIVEMENTS - </w:t>
      </w:r>
      <w:hyperlink r:id="rId12" w:history="1">
        <w:r>
          <w:rPr>
            <w:rStyle w:val="Hyperlink"/>
          </w:rPr>
          <w:t>https://harshitasblog.com/certifications/</w:t>
        </w:r>
      </w:hyperlink>
    </w:p>
    <w:p w14:paraId="03CF8C1A" w14:textId="2AF34131" w:rsidR="005B3BA7" w:rsidRDefault="005B3BA7" w:rsidP="00D83C43">
      <w:pPr>
        <w:pStyle w:val="Heading3"/>
        <w:rPr>
          <w:rStyle w:val="Hyperlink"/>
        </w:rPr>
      </w:pPr>
    </w:p>
    <w:p w14:paraId="5118CFFD" w14:textId="197C1E9F" w:rsidR="005B3BA7" w:rsidRPr="005B3BA7" w:rsidRDefault="005B3BA7" w:rsidP="00D83C43">
      <w:pPr>
        <w:pStyle w:val="Heading3"/>
        <w:rPr>
          <w:rStyle w:val="Hyperlink"/>
          <w:color w:val="auto"/>
          <w:u w:val="none"/>
        </w:rPr>
      </w:pPr>
      <w:r w:rsidRPr="00784C7B">
        <w:rPr>
          <w:rStyle w:val="Hyperlink"/>
          <w:color w:val="auto"/>
          <w:sz w:val="24"/>
          <w:szCs w:val="28"/>
          <w:u w:val="none"/>
        </w:rPr>
        <w:t xml:space="preserve">github </w:t>
      </w:r>
      <w:r w:rsidRPr="005B3BA7">
        <w:rPr>
          <w:rStyle w:val="Hyperlink"/>
          <w:color w:val="auto"/>
          <w:u w:val="none"/>
        </w:rPr>
        <w:t xml:space="preserve">–  </w:t>
      </w:r>
      <w:hyperlink r:id="rId13" w:history="1">
        <w:r w:rsidR="00020202" w:rsidRPr="00020202">
          <w:rPr>
            <w:rStyle w:val="Hyperlink"/>
          </w:rPr>
          <w:t>https://github.com/harshu-keycybr</w:t>
        </w:r>
      </w:hyperlink>
      <w:r w:rsidR="00020202">
        <w:rPr>
          <w:rStyle w:val="Hyperlink"/>
          <w:color w:val="auto"/>
          <w:u w:val="none"/>
        </w:rPr>
        <w:t xml:space="preserve"> </w:t>
      </w:r>
      <w:r w:rsidR="00784C7B">
        <w:rPr>
          <w:rStyle w:val="Hyperlink"/>
          <w:color w:val="auto"/>
          <w:u w:val="none"/>
        </w:rPr>
        <w:t xml:space="preserve"> [</w:t>
      </w:r>
      <w:r w:rsidR="00020202">
        <w:rPr>
          <w:rStyle w:val="Hyperlink"/>
          <w:color w:val="auto"/>
          <w:u w:val="none"/>
        </w:rPr>
        <w:t>technical writeups</w:t>
      </w:r>
      <w:r w:rsidR="00784C7B">
        <w:rPr>
          <w:rStyle w:val="Hyperlink"/>
          <w:color w:val="auto"/>
          <w:u w:val="none"/>
        </w:rPr>
        <w:t>]</w:t>
      </w:r>
    </w:p>
    <w:p w14:paraId="1665F453" w14:textId="5F252866" w:rsidR="005B3BA7" w:rsidRDefault="005B3BA7" w:rsidP="00D83C43">
      <w:pPr>
        <w:pStyle w:val="Heading3"/>
        <w:rPr>
          <w:rStyle w:val="Hyperlink"/>
        </w:rPr>
      </w:pPr>
    </w:p>
    <w:p w14:paraId="2F8BC079" w14:textId="2C620DE7" w:rsidR="005B3BA7" w:rsidRDefault="005B3BA7" w:rsidP="00D83C43">
      <w:pPr>
        <w:pStyle w:val="Heading3"/>
        <w:rPr>
          <w:rStyle w:val="Hyperlink"/>
        </w:rPr>
      </w:pPr>
      <w:r w:rsidRPr="00784C7B">
        <w:rPr>
          <w:rStyle w:val="Hyperlink"/>
          <w:color w:val="auto"/>
          <w:sz w:val="24"/>
          <w:szCs w:val="28"/>
          <w:u w:val="none"/>
        </w:rPr>
        <w:t xml:space="preserve">nasscom </w:t>
      </w:r>
      <w:r w:rsidR="0003443D">
        <w:rPr>
          <w:rStyle w:val="Hyperlink"/>
          <w:color w:val="auto"/>
          <w:u w:val="none"/>
        </w:rPr>
        <w:t xml:space="preserve">- </w:t>
      </w:r>
      <w:hyperlink r:id="rId14" w:history="1">
        <w:r w:rsidR="00784C7B" w:rsidRPr="00784C7B">
          <w:rPr>
            <w:rStyle w:val="Hyperlink"/>
          </w:rPr>
          <w:t>https://community.nasscom.in/mycontent?show=40970</w:t>
        </w:r>
      </w:hyperlink>
    </w:p>
    <w:p w14:paraId="1A7AECF2" w14:textId="78E0BA48" w:rsidR="00020202" w:rsidRDefault="00020202" w:rsidP="00D83C43">
      <w:pPr>
        <w:pStyle w:val="Heading3"/>
        <w:rPr>
          <w:rStyle w:val="Hyperlink"/>
        </w:rPr>
      </w:pPr>
    </w:p>
    <w:p w14:paraId="6057491A" w14:textId="2FCC387A" w:rsidR="00020202" w:rsidRDefault="00020202" w:rsidP="00D83C43">
      <w:pPr>
        <w:pStyle w:val="Heading3"/>
        <w:rPr>
          <w:rStyle w:val="Hyperlink"/>
        </w:rPr>
      </w:pPr>
      <w:r w:rsidRPr="00784C7B">
        <w:rPr>
          <w:rStyle w:val="Hyperlink"/>
          <w:color w:val="auto"/>
          <w:sz w:val="24"/>
          <w:szCs w:val="28"/>
          <w:u w:val="none"/>
        </w:rPr>
        <w:t>podcast</w:t>
      </w:r>
      <w:r w:rsidRPr="00510ADC">
        <w:rPr>
          <w:rStyle w:val="Hyperlink"/>
          <w:color w:val="auto"/>
          <w:u w:val="none"/>
        </w:rPr>
        <w:t xml:space="preserve"> -</w:t>
      </w:r>
      <w:r w:rsidRPr="00510ADC">
        <w:rPr>
          <w:rStyle w:val="Hyperlink"/>
          <w:color w:val="auto"/>
        </w:rPr>
        <w:t xml:space="preserve"> </w:t>
      </w:r>
      <w:hyperlink r:id="rId15" w:history="1">
        <w:r w:rsidR="00510ADC" w:rsidRPr="00567BC2">
          <w:rPr>
            <w:rStyle w:val="Hyperlink"/>
          </w:rPr>
          <w:t>https://anchor.fm/keycybr</w:t>
        </w:r>
      </w:hyperlink>
      <w:r w:rsidR="00510ADC">
        <w:rPr>
          <w:rStyle w:val="Hyperlink"/>
        </w:rPr>
        <w:t xml:space="preserve"> </w:t>
      </w:r>
      <w:r w:rsidR="00784C7B">
        <w:rPr>
          <w:rStyle w:val="Hyperlink"/>
        </w:rPr>
        <w:t xml:space="preserve"> </w:t>
      </w:r>
      <w:r w:rsidR="00784C7B">
        <w:rPr>
          <w:rStyle w:val="Hyperlink"/>
          <w:color w:val="auto"/>
          <w:u w:val="none"/>
        </w:rPr>
        <w:t>[</w:t>
      </w:r>
      <w:r w:rsidR="00510ADC" w:rsidRPr="00510ADC">
        <w:rPr>
          <w:rStyle w:val="Hyperlink"/>
          <w:color w:val="auto"/>
          <w:u w:val="none"/>
        </w:rPr>
        <w:t>cyber security</w:t>
      </w:r>
      <w:r w:rsidR="00784C7B">
        <w:rPr>
          <w:rStyle w:val="Hyperlink"/>
          <w:color w:val="auto"/>
          <w:u w:val="none"/>
        </w:rPr>
        <w:t>]</w:t>
      </w:r>
    </w:p>
    <w:p w14:paraId="016CD79B" w14:textId="4797FAC6" w:rsidR="00510ADC" w:rsidRDefault="00510ADC" w:rsidP="00D83C43">
      <w:pPr>
        <w:pStyle w:val="Heading3"/>
        <w:rPr>
          <w:rStyle w:val="Hyperlink"/>
        </w:rPr>
      </w:pPr>
    </w:p>
    <w:p w14:paraId="2C7C50E1" w14:textId="73B3CF23" w:rsidR="00510ADC" w:rsidRDefault="00510ADC" w:rsidP="00D83C43">
      <w:pPr>
        <w:pStyle w:val="Heading3"/>
        <w:rPr>
          <w:rStyle w:val="Hyperlink"/>
          <w:color w:val="auto"/>
          <w:u w:val="none"/>
        </w:rPr>
      </w:pPr>
      <w:r w:rsidRPr="00784C7B">
        <w:rPr>
          <w:rStyle w:val="Hyperlink"/>
          <w:color w:val="auto"/>
          <w:sz w:val="24"/>
          <w:szCs w:val="28"/>
          <w:u w:val="none"/>
        </w:rPr>
        <w:t>podcast</w:t>
      </w:r>
      <w:r w:rsidRPr="00510ADC">
        <w:rPr>
          <w:rStyle w:val="Hyperlink"/>
          <w:color w:val="auto"/>
          <w:u w:val="none"/>
        </w:rPr>
        <w:t xml:space="preserve"> -</w:t>
      </w:r>
      <w:r w:rsidRPr="00510ADC">
        <w:rPr>
          <w:rStyle w:val="Hyperlink"/>
          <w:color w:val="auto"/>
        </w:rPr>
        <w:t xml:space="preserve"> </w:t>
      </w:r>
      <w:hyperlink r:id="rId16" w:history="1">
        <w:r w:rsidRPr="00567BC2">
          <w:rPr>
            <w:rStyle w:val="Hyperlink"/>
          </w:rPr>
          <w:t>https://anchor.fm/harshitasdforen6show</w:t>
        </w:r>
      </w:hyperlink>
      <w:r>
        <w:rPr>
          <w:rStyle w:val="Hyperlink"/>
        </w:rPr>
        <w:t xml:space="preserve"> </w:t>
      </w:r>
      <w:r w:rsidR="00784C7B">
        <w:rPr>
          <w:rStyle w:val="Hyperlink"/>
        </w:rPr>
        <w:t xml:space="preserve"> </w:t>
      </w:r>
      <w:r w:rsidR="00784C7B">
        <w:rPr>
          <w:rStyle w:val="Hyperlink"/>
          <w:color w:val="auto"/>
          <w:u w:val="none"/>
        </w:rPr>
        <w:t>[</w:t>
      </w:r>
      <w:r w:rsidRPr="00510ADC">
        <w:rPr>
          <w:rStyle w:val="Hyperlink"/>
          <w:color w:val="auto"/>
          <w:u w:val="none"/>
        </w:rPr>
        <w:t>digital forensics</w:t>
      </w:r>
      <w:r w:rsidR="00784C7B">
        <w:rPr>
          <w:rStyle w:val="Hyperlink"/>
          <w:color w:val="auto"/>
          <w:u w:val="none"/>
        </w:rPr>
        <w:t>]</w:t>
      </w:r>
    </w:p>
    <w:p w14:paraId="6E03A088" w14:textId="1C326FA1" w:rsidR="00784C7B" w:rsidRDefault="00784C7B" w:rsidP="00D83C43">
      <w:pPr>
        <w:pStyle w:val="Heading3"/>
        <w:rPr>
          <w:rStyle w:val="Hyperlink"/>
          <w:color w:val="auto"/>
          <w:u w:val="none"/>
        </w:rPr>
      </w:pPr>
    </w:p>
    <w:p w14:paraId="1B34AB0B" w14:textId="1E2F3CB5" w:rsidR="00784C7B" w:rsidRPr="00784C7B" w:rsidRDefault="00784C7B" w:rsidP="00784C7B">
      <w:pPr>
        <w:pStyle w:val="Heading3"/>
        <w:rPr>
          <w:rStyle w:val="Hyperlink"/>
          <w:sz w:val="24"/>
          <w:szCs w:val="28"/>
        </w:rPr>
      </w:pPr>
      <w:r w:rsidRPr="00784C7B">
        <w:rPr>
          <w:rStyle w:val="Hyperlink"/>
          <w:color w:val="auto"/>
          <w:sz w:val="24"/>
          <w:szCs w:val="28"/>
          <w:u w:val="none"/>
        </w:rPr>
        <w:t xml:space="preserve">cyber security badges </w:t>
      </w:r>
      <w:r w:rsidRPr="00784C7B">
        <w:rPr>
          <w:rStyle w:val="Hyperlink"/>
          <w:color w:val="auto"/>
          <w:u w:val="none"/>
        </w:rPr>
        <w:t xml:space="preserve">- </w:t>
      </w:r>
      <w:r>
        <w:rPr>
          <w:rStyle w:val="Hyperlink"/>
          <w:color w:val="auto"/>
          <w:u w:val="none"/>
        </w:rPr>
        <w:fldChar w:fldCharType="begin"/>
      </w:r>
      <w:r>
        <w:rPr>
          <w:rStyle w:val="Hyperlink"/>
          <w:color w:val="auto"/>
          <w:u w:val="none"/>
        </w:rPr>
        <w:instrText xml:space="preserve"> HYPERLINK "https://www.youracclaim.com/users/harshitajadhav" </w:instrText>
      </w:r>
      <w:r>
        <w:rPr>
          <w:rStyle w:val="Hyperlink"/>
          <w:color w:val="auto"/>
          <w:u w:val="none"/>
        </w:rPr>
        <w:fldChar w:fldCharType="separate"/>
      </w:r>
      <w:r w:rsidRPr="00784C7B">
        <w:rPr>
          <w:rStyle w:val="Hyperlink"/>
        </w:rPr>
        <w:t>https://www.youracclaim.com/users/harshitajadhav</w:t>
      </w:r>
    </w:p>
    <w:p w14:paraId="71DCD408" w14:textId="1538B1F7" w:rsidR="00851139" w:rsidRDefault="00784C7B" w:rsidP="00784C7B">
      <w:pPr>
        <w:pStyle w:val="Heading3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fldChar w:fldCharType="end"/>
      </w:r>
    </w:p>
    <w:p w14:paraId="3B100BC6" w14:textId="0BD8EEAB" w:rsidR="00784C7B" w:rsidRPr="003901A4" w:rsidRDefault="00784C7B" w:rsidP="00784C7B">
      <w:pPr>
        <w:pStyle w:val="Heading3"/>
        <w:rPr>
          <w:rStyle w:val="Hyperlink"/>
          <w:sz w:val="28"/>
          <w:szCs w:val="32"/>
        </w:rPr>
      </w:pPr>
      <w:r w:rsidRPr="00784C7B">
        <w:rPr>
          <w:rStyle w:val="Hyperlink"/>
          <w:color w:val="auto"/>
          <w:sz w:val="24"/>
          <w:szCs w:val="28"/>
          <w:u w:val="none"/>
        </w:rPr>
        <w:t>YOUTUBE</w:t>
      </w:r>
      <w:r>
        <w:rPr>
          <w:rStyle w:val="Hyperlink"/>
          <w:color w:val="auto"/>
          <w:sz w:val="24"/>
          <w:szCs w:val="28"/>
          <w:u w:val="none"/>
        </w:rPr>
        <w:t xml:space="preserve"> - </w:t>
      </w:r>
      <w:r w:rsidR="003901A4">
        <w:rPr>
          <w:rStyle w:val="Hyperlink"/>
          <w:color w:val="auto"/>
          <w:sz w:val="24"/>
          <w:szCs w:val="28"/>
          <w:u w:val="none"/>
        </w:rPr>
        <w:fldChar w:fldCharType="begin"/>
      </w:r>
      <w:r w:rsidR="003901A4">
        <w:rPr>
          <w:rStyle w:val="Hyperlink"/>
          <w:color w:val="auto"/>
          <w:sz w:val="24"/>
          <w:szCs w:val="28"/>
          <w:u w:val="none"/>
        </w:rPr>
        <w:instrText xml:space="preserve"> HYPERLINK "https://www.youtube.com/channel/UCFijHg9p7MoDNzoqH4U20qw" </w:instrText>
      </w:r>
      <w:r w:rsidR="003901A4">
        <w:rPr>
          <w:rStyle w:val="Hyperlink"/>
          <w:color w:val="auto"/>
          <w:sz w:val="24"/>
          <w:szCs w:val="28"/>
          <w:u w:val="none"/>
        </w:rPr>
        <w:fldChar w:fldCharType="separate"/>
      </w:r>
      <w:r w:rsidR="003901A4" w:rsidRPr="003901A4">
        <w:rPr>
          <w:rStyle w:val="Hyperlink"/>
          <w:sz w:val="24"/>
          <w:szCs w:val="28"/>
        </w:rPr>
        <w:t>https://www.youtube.com/channel/UCFijHg9p7MoDNzoqH4U20qw</w:t>
      </w:r>
    </w:p>
    <w:p w14:paraId="0BADAF26" w14:textId="02ECB93C" w:rsidR="00851139" w:rsidRPr="00784C7B" w:rsidRDefault="003901A4" w:rsidP="00851139">
      <w:pPr>
        <w:pStyle w:val="Heading3"/>
        <w:rPr>
          <w:sz w:val="36"/>
          <w:szCs w:val="40"/>
        </w:rPr>
      </w:pPr>
      <w:r>
        <w:rPr>
          <w:rStyle w:val="Hyperlink"/>
          <w:color w:val="auto"/>
          <w:sz w:val="24"/>
          <w:szCs w:val="28"/>
          <w:u w:val="none"/>
        </w:rPr>
        <w:fldChar w:fldCharType="end"/>
      </w:r>
    </w:p>
    <w:p w14:paraId="6F26EC4E" w14:textId="77777777" w:rsidR="00587E3E" w:rsidRPr="006E1507" w:rsidRDefault="00587E3E" w:rsidP="00587E3E">
      <w:pPr>
        <w:pStyle w:val="ContactInfoEmphasis"/>
        <w:ind w:left="720"/>
        <w:jc w:val="left"/>
      </w:pPr>
    </w:p>
    <w:sectPr w:rsidR="00587E3E" w:rsidRPr="006E1507" w:rsidSect="005A1B10">
      <w:footerReference w:type="default" r:id="rId17"/>
      <w:headerReference w:type="first" r:id="rId1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63A46" w14:textId="77777777" w:rsidR="00B842BD" w:rsidRDefault="00B842BD" w:rsidP="0068194B">
      <w:r>
        <w:separator/>
      </w:r>
    </w:p>
    <w:p w14:paraId="1F763F89" w14:textId="77777777" w:rsidR="00B842BD" w:rsidRDefault="00B842BD"/>
    <w:p w14:paraId="167035C7" w14:textId="77777777" w:rsidR="00B842BD" w:rsidRDefault="00B842BD"/>
  </w:endnote>
  <w:endnote w:type="continuationSeparator" w:id="0">
    <w:p w14:paraId="488FB102" w14:textId="77777777" w:rsidR="00B842BD" w:rsidRDefault="00B842BD" w:rsidP="0068194B">
      <w:r>
        <w:continuationSeparator/>
      </w:r>
    </w:p>
    <w:p w14:paraId="4B866A80" w14:textId="77777777" w:rsidR="00B842BD" w:rsidRDefault="00B842BD"/>
    <w:p w14:paraId="7EB082FE" w14:textId="77777777" w:rsidR="00B842BD" w:rsidRDefault="00B842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CE5C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37E09" w14:textId="77777777" w:rsidR="00B842BD" w:rsidRDefault="00B842BD" w:rsidP="0068194B">
      <w:r>
        <w:separator/>
      </w:r>
    </w:p>
    <w:p w14:paraId="7336D271" w14:textId="77777777" w:rsidR="00B842BD" w:rsidRDefault="00B842BD"/>
    <w:p w14:paraId="19343B94" w14:textId="77777777" w:rsidR="00B842BD" w:rsidRDefault="00B842BD"/>
  </w:footnote>
  <w:footnote w:type="continuationSeparator" w:id="0">
    <w:p w14:paraId="05261044" w14:textId="77777777" w:rsidR="00B842BD" w:rsidRDefault="00B842BD" w:rsidP="0068194B">
      <w:r>
        <w:continuationSeparator/>
      </w:r>
    </w:p>
    <w:p w14:paraId="204AABF0" w14:textId="77777777" w:rsidR="00B842BD" w:rsidRDefault="00B842BD"/>
    <w:p w14:paraId="6BB2E89B" w14:textId="77777777" w:rsidR="00B842BD" w:rsidRDefault="00B842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CC845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2872E54" wp14:editId="47093BC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361D37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F2E7EDD"/>
    <w:multiLevelType w:val="hybridMultilevel"/>
    <w:tmpl w:val="A2AE6B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1DE21077"/>
    <w:multiLevelType w:val="hybridMultilevel"/>
    <w:tmpl w:val="172070DC"/>
    <w:lvl w:ilvl="0" w:tplc="1EE45192">
      <w:start w:val="1"/>
      <w:numFmt w:val="decimal"/>
      <w:lvlText w:val="%1."/>
      <w:lvlJc w:val="left"/>
      <w:pPr>
        <w:ind w:left="2486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AF1B3D"/>
    <w:multiLevelType w:val="hybridMultilevel"/>
    <w:tmpl w:val="5890EC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A3AD5"/>
    <w:multiLevelType w:val="hybridMultilevel"/>
    <w:tmpl w:val="5822ABD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56A7DF8"/>
    <w:multiLevelType w:val="hybridMultilevel"/>
    <w:tmpl w:val="CB785A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BE5DA9"/>
    <w:multiLevelType w:val="hybridMultilevel"/>
    <w:tmpl w:val="B63A69E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5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7"/>
  </w:num>
  <w:num w:numId="15">
    <w:abstractNumId w:val="10"/>
  </w:num>
  <w:num w:numId="16">
    <w:abstractNumId w:val="12"/>
  </w:num>
  <w:num w:numId="17">
    <w:abstractNumId w:val="13"/>
  </w:num>
  <w:num w:numId="18">
    <w:abstractNumId w:val="1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FD"/>
    <w:rsid w:val="000001EF"/>
    <w:rsid w:val="00007322"/>
    <w:rsid w:val="00007728"/>
    <w:rsid w:val="00020202"/>
    <w:rsid w:val="00020FBE"/>
    <w:rsid w:val="00024584"/>
    <w:rsid w:val="00024730"/>
    <w:rsid w:val="0003443D"/>
    <w:rsid w:val="00042574"/>
    <w:rsid w:val="00055E95"/>
    <w:rsid w:val="0007021F"/>
    <w:rsid w:val="000B2BA5"/>
    <w:rsid w:val="000F2F8C"/>
    <w:rsid w:val="0010006E"/>
    <w:rsid w:val="001045A8"/>
    <w:rsid w:val="00114A91"/>
    <w:rsid w:val="001402AF"/>
    <w:rsid w:val="001427E1"/>
    <w:rsid w:val="001630DB"/>
    <w:rsid w:val="00163668"/>
    <w:rsid w:val="00171566"/>
    <w:rsid w:val="00174676"/>
    <w:rsid w:val="001755A8"/>
    <w:rsid w:val="00184014"/>
    <w:rsid w:val="00192008"/>
    <w:rsid w:val="001B2F7B"/>
    <w:rsid w:val="001C0E68"/>
    <w:rsid w:val="001C4B6F"/>
    <w:rsid w:val="001D0BF1"/>
    <w:rsid w:val="001E3120"/>
    <w:rsid w:val="001E352E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00B5"/>
    <w:rsid w:val="002B2958"/>
    <w:rsid w:val="002B3FC8"/>
    <w:rsid w:val="002D094B"/>
    <w:rsid w:val="002D23C5"/>
    <w:rsid w:val="002D6137"/>
    <w:rsid w:val="002E7E61"/>
    <w:rsid w:val="002F05E5"/>
    <w:rsid w:val="002F254D"/>
    <w:rsid w:val="002F30E4"/>
    <w:rsid w:val="00307140"/>
    <w:rsid w:val="00316DFF"/>
    <w:rsid w:val="00317AC5"/>
    <w:rsid w:val="00325B57"/>
    <w:rsid w:val="00336056"/>
    <w:rsid w:val="003544E1"/>
    <w:rsid w:val="00366398"/>
    <w:rsid w:val="00374194"/>
    <w:rsid w:val="003901A4"/>
    <w:rsid w:val="003A0632"/>
    <w:rsid w:val="003A30E5"/>
    <w:rsid w:val="003A6ADF"/>
    <w:rsid w:val="003B5928"/>
    <w:rsid w:val="003D380F"/>
    <w:rsid w:val="003D4155"/>
    <w:rsid w:val="003E160D"/>
    <w:rsid w:val="003F1D5F"/>
    <w:rsid w:val="0040471D"/>
    <w:rsid w:val="00405128"/>
    <w:rsid w:val="00406CFF"/>
    <w:rsid w:val="00416B25"/>
    <w:rsid w:val="00420592"/>
    <w:rsid w:val="004269EA"/>
    <w:rsid w:val="004319E0"/>
    <w:rsid w:val="00436E1C"/>
    <w:rsid w:val="00437E8C"/>
    <w:rsid w:val="00440225"/>
    <w:rsid w:val="004726BC"/>
    <w:rsid w:val="00474105"/>
    <w:rsid w:val="00480E6E"/>
    <w:rsid w:val="00486277"/>
    <w:rsid w:val="004927DD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0ADC"/>
    <w:rsid w:val="00513E2A"/>
    <w:rsid w:val="00523F74"/>
    <w:rsid w:val="00550C68"/>
    <w:rsid w:val="00566A35"/>
    <w:rsid w:val="0056701E"/>
    <w:rsid w:val="005740D7"/>
    <w:rsid w:val="00587E3E"/>
    <w:rsid w:val="005A0F26"/>
    <w:rsid w:val="005A1B10"/>
    <w:rsid w:val="005A6850"/>
    <w:rsid w:val="005B1B1B"/>
    <w:rsid w:val="005B3BA7"/>
    <w:rsid w:val="005C5932"/>
    <w:rsid w:val="005C6A33"/>
    <w:rsid w:val="005D3CA7"/>
    <w:rsid w:val="005D4CC1"/>
    <w:rsid w:val="005D506F"/>
    <w:rsid w:val="005E6E02"/>
    <w:rsid w:val="005F4B91"/>
    <w:rsid w:val="005F55D2"/>
    <w:rsid w:val="0062312F"/>
    <w:rsid w:val="00625F2C"/>
    <w:rsid w:val="0064274A"/>
    <w:rsid w:val="00656892"/>
    <w:rsid w:val="006618E9"/>
    <w:rsid w:val="0068194B"/>
    <w:rsid w:val="00692703"/>
    <w:rsid w:val="006A1962"/>
    <w:rsid w:val="006B5D48"/>
    <w:rsid w:val="006B7D7B"/>
    <w:rsid w:val="006C1A5E"/>
    <w:rsid w:val="006E1507"/>
    <w:rsid w:val="006F771F"/>
    <w:rsid w:val="007044C4"/>
    <w:rsid w:val="00712D8B"/>
    <w:rsid w:val="00724B53"/>
    <w:rsid w:val="007273B7"/>
    <w:rsid w:val="00733E0A"/>
    <w:rsid w:val="0074403D"/>
    <w:rsid w:val="00746D44"/>
    <w:rsid w:val="007538DC"/>
    <w:rsid w:val="00757803"/>
    <w:rsid w:val="00784C7B"/>
    <w:rsid w:val="0079206B"/>
    <w:rsid w:val="00796076"/>
    <w:rsid w:val="007C0566"/>
    <w:rsid w:val="007C606B"/>
    <w:rsid w:val="007E6A61"/>
    <w:rsid w:val="00801140"/>
    <w:rsid w:val="00803404"/>
    <w:rsid w:val="00834955"/>
    <w:rsid w:val="0083515B"/>
    <w:rsid w:val="0083724A"/>
    <w:rsid w:val="00851139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D6385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25E9"/>
    <w:rsid w:val="00A34BA2"/>
    <w:rsid w:val="00A36F27"/>
    <w:rsid w:val="00A42E32"/>
    <w:rsid w:val="00A46E63"/>
    <w:rsid w:val="00A51DC5"/>
    <w:rsid w:val="00A53DE1"/>
    <w:rsid w:val="00A615E1"/>
    <w:rsid w:val="00A670D2"/>
    <w:rsid w:val="00A755E8"/>
    <w:rsid w:val="00A93A5D"/>
    <w:rsid w:val="00AB32F8"/>
    <w:rsid w:val="00AB610B"/>
    <w:rsid w:val="00AD360E"/>
    <w:rsid w:val="00AD40FB"/>
    <w:rsid w:val="00AD782D"/>
    <w:rsid w:val="00AE6429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2BD"/>
    <w:rsid w:val="00B8494C"/>
    <w:rsid w:val="00BA1546"/>
    <w:rsid w:val="00BB4E51"/>
    <w:rsid w:val="00BD431F"/>
    <w:rsid w:val="00BD468F"/>
    <w:rsid w:val="00BE423E"/>
    <w:rsid w:val="00BF61AC"/>
    <w:rsid w:val="00BF6D87"/>
    <w:rsid w:val="00C450FD"/>
    <w:rsid w:val="00C47FA6"/>
    <w:rsid w:val="00C57FC6"/>
    <w:rsid w:val="00C66A7D"/>
    <w:rsid w:val="00C779DA"/>
    <w:rsid w:val="00C814F7"/>
    <w:rsid w:val="00C9207B"/>
    <w:rsid w:val="00CA4B4D"/>
    <w:rsid w:val="00CB35C3"/>
    <w:rsid w:val="00CD323D"/>
    <w:rsid w:val="00CE4030"/>
    <w:rsid w:val="00CE64B3"/>
    <w:rsid w:val="00CF0BDA"/>
    <w:rsid w:val="00CF1A49"/>
    <w:rsid w:val="00D0630C"/>
    <w:rsid w:val="00D243A9"/>
    <w:rsid w:val="00D305E5"/>
    <w:rsid w:val="00D37CD3"/>
    <w:rsid w:val="00D66A52"/>
    <w:rsid w:val="00D66EFA"/>
    <w:rsid w:val="00D72A2D"/>
    <w:rsid w:val="00D74112"/>
    <w:rsid w:val="00D83C43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488F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08D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051E1"/>
    <w:rsid w:val="00F130DD"/>
    <w:rsid w:val="00F24884"/>
    <w:rsid w:val="00F476C4"/>
    <w:rsid w:val="00F61DF9"/>
    <w:rsid w:val="00F81960"/>
    <w:rsid w:val="00F8769D"/>
    <w:rsid w:val="00F9350C"/>
    <w:rsid w:val="00F94EB5"/>
    <w:rsid w:val="00F9620C"/>
    <w:rsid w:val="00F9624D"/>
    <w:rsid w:val="00F977D6"/>
    <w:rsid w:val="00FA532C"/>
    <w:rsid w:val="00FB25FA"/>
    <w:rsid w:val="00FB31C1"/>
    <w:rsid w:val="00FB58F2"/>
    <w:rsid w:val="00FC6AEA"/>
    <w:rsid w:val="00FD3D13"/>
    <w:rsid w:val="00FE55A2"/>
    <w:rsid w:val="00FF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705EC"/>
  <w15:chartTrackingRefBased/>
  <w15:docId w15:val="{DB5326F4-6682-428E-AD0D-1EEB28A8C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C92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rshita-c-jadhav-7a7454163/" TargetMode="External"/><Relationship Id="rId13" Type="http://schemas.openxmlformats.org/officeDocument/2006/relationships/hyperlink" Target="https://github.com/harshu-keycybr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harshitasblog.com/certifications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anchor.fm/harshitasdforen6show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ckerone.com/harshita174?type=us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nchor.fm/keycybr" TargetMode="External"/><Relationship Id="rId10" Type="http://schemas.openxmlformats.org/officeDocument/2006/relationships/hyperlink" Target="http://www.keycybr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www.harshitasblog.com" TargetMode="External"/><Relationship Id="rId14" Type="http://schemas.openxmlformats.org/officeDocument/2006/relationships/hyperlink" Target="https://community.nasscom.in/mycontent?show=4097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EDDCF5C452943B1941ECEC00F492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D3FB7-7AA3-4690-A12E-89F30966A32B}"/>
      </w:docPartPr>
      <w:docPartBody>
        <w:p w:rsidR="00DA6F4D" w:rsidRDefault="003B104B">
          <w:pPr>
            <w:pStyle w:val="8EDDCF5C452943B1941ECEC00F492DCB"/>
          </w:pPr>
          <w:r w:rsidRPr="00CF1A49">
            <w:t>·</w:t>
          </w:r>
        </w:p>
      </w:docPartBody>
    </w:docPart>
    <w:docPart>
      <w:docPartPr>
        <w:name w:val="A7E2110244DE491DBCF42E5D49D51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FBE87-20E5-4133-A823-16855F4D56A5}"/>
      </w:docPartPr>
      <w:docPartBody>
        <w:p w:rsidR="00DA6F4D" w:rsidRDefault="003B104B">
          <w:pPr>
            <w:pStyle w:val="A7E2110244DE491DBCF42E5D49D512EC"/>
          </w:pPr>
          <w:r w:rsidRPr="00CF1A49">
            <w:t>·</w:t>
          </w:r>
        </w:p>
      </w:docPartBody>
    </w:docPart>
    <w:docPart>
      <w:docPartPr>
        <w:name w:val="64EC82FACD154D39B38A3B89E1D78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973A0-29A3-47E2-BC4C-92AB3F089B30}"/>
      </w:docPartPr>
      <w:docPartBody>
        <w:p w:rsidR="00DA6F4D" w:rsidRDefault="003B104B">
          <w:pPr>
            <w:pStyle w:val="64EC82FACD154D39B38A3B89E1D78857"/>
          </w:pPr>
          <w:r w:rsidRPr="00CF1A49">
            <w:t>·</w:t>
          </w:r>
        </w:p>
      </w:docPartBody>
    </w:docPart>
    <w:docPart>
      <w:docPartPr>
        <w:name w:val="F3523B35B4E6413D84947BC7F2906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58F55-7446-4DEB-AF73-31A7F1062793}"/>
      </w:docPartPr>
      <w:docPartBody>
        <w:p w:rsidR="00DA6F4D" w:rsidRDefault="003B104B">
          <w:pPr>
            <w:pStyle w:val="F3523B35B4E6413D84947BC7F2906B90"/>
          </w:pPr>
          <w:r w:rsidRPr="00CF1A49">
            <w:t>Education</w:t>
          </w:r>
        </w:p>
      </w:docPartBody>
    </w:docPart>
    <w:docPart>
      <w:docPartPr>
        <w:name w:val="27868CD8257843ABB4CE5F9F2762C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DFAA4-B659-4664-9324-DC1309225A83}"/>
      </w:docPartPr>
      <w:docPartBody>
        <w:p w:rsidR="00DA6F4D" w:rsidRDefault="003B104B">
          <w:pPr>
            <w:pStyle w:val="27868CD8257843ABB4CE5F9F2762CF19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04B"/>
    <w:rsid w:val="001A2C69"/>
    <w:rsid w:val="003B104B"/>
    <w:rsid w:val="00491347"/>
    <w:rsid w:val="00512AA8"/>
    <w:rsid w:val="00565E41"/>
    <w:rsid w:val="005E204A"/>
    <w:rsid w:val="0062007D"/>
    <w:rsid w:val="006318BD"/>
    <w:rsid w:val="00673A5F"/>
    <w:rsid w:val="007E69D6"/>
    <w:rsid w:val="00913606"/>
    <w:rsid w:val="00931011"/>
    <w:rsid w:val="009D5787"/>
    <w:rsid w:val="00AC160C"/>
    <w:rsid w:val="00CA5FD4"/>
    <w:rsid w:val="00DA6F4D"/>
    <w:rsid w:val="00E42AE2"/>
    <w:rsid w:val="00ED5D3F"/>
    <w:rsid w:val="00F2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EDDCF5C452943B1941ECEC00F492DCB">
    <w:name w:val="8EDDCF5C452943B1941ECEC00F492DCB"/>
  </w:style>
  <w:style w:type="paragraph" w:customStyle="1" w:styleId="A7E2110244DE491DBCF42E5D49D512EC">
    <w:name w:val="A7E2110244DE491DBCF42E5D49D512EC"/>
  </w:style>
  <w:style w:type="paragraph" w:customStyle="1" w:styleId="64EC82FACD154D39B38A3B89E1D78857">
    <w:name w:val="64EC82FACD154D39B38A3B89E1D7885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3523B35B4E6413D84947BC7F2906B90">
    <w:name w:val="F3523B35B4E6413D84947BC7F2906B90"/>
  </w:style>
  <w:style w:type="paragraph" w:customStyle="1" w:styleId="27868CD8257843ABB4CE5F9F2762CF19">
    <w:name w:val="27868CD8257843ABB4CE5F9F2762CF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1BCFC-D375-48A1-BE18-E6F2B5776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347</TotalTime>
  <Pages>3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2020-01-01T12:40:00Z</dcterms:created>
  <dcterms:modified xsi:type="dcterms:W3CDTF">2020-12-29T07:24:00Z</dcterms:modified>
  <cp:category/>
</cp:coreProperties>
</file>